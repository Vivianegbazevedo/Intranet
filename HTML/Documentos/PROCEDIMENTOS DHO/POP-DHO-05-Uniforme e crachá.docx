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1"/>
        <w:gridCol w:w="462"/>
        <w:gridCol w:w="1201"/>
        <w:gridCol w:w="279"/>
        <w:gridCol w:w="8026"/>
      </w:tblGrid>
      <w:tr w:rsidR="000E1207" w:rsidRPr="000E1207" w14:paraId="42E0AC81" w14:textId="77777777" w:rsidTr="000E1207">
        <w:trPr>
          <w:trHeight w:val="510"/>
        </w:trPr>
        <w:tc>
          <w:tcPr>
            <w:tcW w:w="1158" w:type="dxa"/>
            <w:gridSpan w:val="2"/>
            <w:vAlign w:val="center"/>
          </w:tcPr>
          <w:p w14:paraId="24ADE8B4" w14:textId="77777777" w:rsidR="000E1207" w:rsidRPr="00C10F7D" w:rsidRDefault="00FD18E2" w:rsidP="000E1207">
            <w:pPr>
              <w:rPr>
                <w:rFonts w:ascii="Arial Black" w:hAnsi="Arial Black"/>
              </w:rPr>
            </w:pPr>
            <w:r w:rsidRPr="00FD18E2">
              <w:rPr>
                <w:rFonts w:ascii="Arial Black" w:hAnsi="Arial Black"/>
                <w:sz w:val="36"/>
              </w:rPr>
              <w:t>P.O.P</w:t>
            </w:r>
            <w:r w:rsidR="00FC3F43">
              <w:rPr>
                <w:rFonts w:ascii="Arial Black" w:hAnsi="Arial Black"/>
                <w:sz w:val="36"/>
              </w:rPr>
              <w:t>.</w:t>
            </w:r>
          </w:p>
        </w:tc>
        <w:tc>
          <w:tcPr>
            <w:tcW w:w="1218" w:type="dxa"/>
            <w:vAlign w:val="center"/>
          </w:tcPr>
          <w:p w14:paraId="3EC50BA5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Procedimento</w:t>
            </w:r>
            <w:proofErr w:type="spellEnd"/>
          </w:p>
          <w:p w14:paraId="285C9302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Operacional</w:t>
            </w:r>
            <w:proofErr w:type="spellEnd"/>
          </w:p>
          <w:p w14:paraId="028073F2" w14:textId="77777777" w:rsidR="000E1207" w:rsidRDefault="000E1207" w:rsidP="000E1207"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Padrão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14ECB194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  <w:tc>
          <w:tcPr>
            <w:tcW w:w="834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6"/>
              <w:gridCol w:w="1838"/>
              <w:gridCol w:w="1284"/>
              <w:gridCol w:w="2976"/>
            </w:tblGrid>
            <w:tr w:rsidR="00416178" w14:paraId="7C8724D4" w14:textId="77777777" w:rsidTr="00E87D14">
              <w:trPr>
                <w:trHeight w:val="283"/>
              </w:trPr>
              <w:tc>
                <w:tcPr>
                  <w:tcW w:w="132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57654A1E" w14:textId="77777777" w:rsidR="00416178" w:rsidRPr="000A05F1" w:rsidRDefault="00E87D14" w:rsidP="00E87D14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Processo:</w:t>
                  </w:r>
                </w:p>
              </w:tc>
              <w:tc>
                <w:tcPr>
                  <w:tcW w:w="1838" w:type="dxa"/>
                  <w:tcBorders>
                    <w:bottom w:val="dotted" w:sz="4" w:space="0" w:color="auto"/>
                    <w:right w:val="single" w:sz="8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63D93916" w14:textId="77777777" w:rsidR="00416178" w:rsidRPr="000A05F1" w:rsidRDefault="00E87D14" w:rsidP="00E87D14">
                  <w:pPr>
                    <w:pStyle w:val="TextoCabealho"/>
                    <w:ind w:left="0"/>
                    <w:rPr>
                      <w:sz w:val="18"/>
                    </w:rPr>
                  </w:pPr>
                  <w:r w:rsidRPr="000D7880">
                    <w:t>Gestão de Pessoas</w:t>
                  </w:r>
                </w:p>
              </w:tc>
              <w:tc>
                <w:tcPr>
                  <w:tcW w:w="1284" w:type="dxa"/>
                  <w:tcBorders>
                    <w:left w:val="single" w:sz="8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1F6FF92E" w14:textId="77777777" w:rsidR="00416178" w:rsidRPr="000A05F1" w:rsidRDefault="000D7880" w:rsidP="000D7880">
                  <w:pPr>
                    <w:ind w:left="113"/>
                    <w:rPr>
                      <w:rFonts w:ascii="Arial Narrow" w:hAnsi="Arial Narrow"/>
                      <w:b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 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Etapa:</w:t>
                  </w:r>
                </w:p>
              </w:tc>
              <w:tc>
                <w:tcPr>
                  <w:tcW w:w="297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25B71AAD" w14:textId="77777777" w:rsidR="00416178" w:rsidRPr="000A05F1" w:rsidRDefault="000E2E73" w:rsidP="00BB17D6">
                  <w:pPr>
                    <w:pStyle w:val="TextoCabealho"/>
                    <w:rPr>
                      <w:sz w:val="18"/>
                    </w:rPr>
                  </w:pPr>
                  <w:r w:rsidRPr="000E2E73">
                    <w:t>Uniforme e EPI</w:t>
                  </w:r>
                </w:p>
              </w:tc>
            </w:tr>
            <w:tr w:rsidR="00416178" w:rsidRPr="002F5E97" w14:paraId="3D3DBE03" w14:textId="77777777" w:rsidTr="00E87D14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single" w:sz="12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679CCBE1" w14:textId="77777777"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Elaboração:</w:t>
                  </w:r>
                  <w:r w:rsidR="000A05F1" w:rsidRPr="000D7880">
                    <w:rPr>
                      <w:sz w:val="20"/>
                    </w:rPr>
                    <w:t xml:space="preserve">     </w:t>
                  </w:r>
                </w:p>
              </w:tc>
              <w:sdt>
                <w:sdtPr>
                  <w:rPr>
                    <w:sz w:val="20"/>
                    <w:szCs w:val="20"/>
                  </w:rPr>
                  <w:id w:val="911972849"/>
                  <w:placeholder>
                    <w:docPart w:val="788B80633964463EBA27F7FE65218605"/>
                  </w:placeholder>
                  <w:date w:fullDate="2019-02-14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838" w:type="dxa"/>
                      <w:tcBorders>
                        <w:top w:val="dotted" w:sz="4" w:space="0" w:color="auto"/>
                        <w:bottom w:val="single" w:sz="12" w:space="0" w:color="auto"/>
                        <w:right w:val="single" w:sz="8" w:space="0" w:color="auto"/>
                      </w:tcBorders>
                      <w:vAlign w:val="center"/>
                    </w:tcPr>
                    <w:p w14:paraId="0546621D" w14:textId="77777777" w:rsidR="00416178" w:rsidRPr="000D7880" w:rsidRDefault="00E83982" w:rsidP="00BB17D6">
                      <w:pPr>
                        <w:pStyle w:val="Texto"/>
                        <w:rPr>
                          <w:sz w:val="20"/>
                          <w:szCs w:val="20"/>
                        </w:rPr>
                      </w:pPr>
                      <w:r w:rsidRPr="000D7880">
                        <w:rPr>
                          <w:sz w:val="20"/>
                          <w:szCs w:val="20"/>
                        </w:rPr>
                        <w:t>14/02/2019</w:t>
                      </w:r>
                    </w:p>
                  </w:tc>
                </w:sdtContent>
              </w:sdt>
              <w:tc>
                <w:tcPr>
                  <w:tcW w:w="1284" w:type="dxa"/>
                  <w:tcBorders>
                    <w:top w:val="dotted" w:sz="4" w:space="0" w:color="auto"/>
                    <w:left w:val="single" w:sz="8" w:space="0" w:color="auto"/>
                    <w:bottom w:val="single" w:sz="12" w:space="0" w:color="auto"/>
                  </w:tcBorders>
                  <w:vAlign w:val="center"/>
                </w:tcPr>
                <w:p w14:paraId="782EB12C" w14:textId="77777777"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Revisão:</w:t>
                  </w:r>
                </w:p>
              </w:tc>
              <w:sdt>
                <w:sdtPr>
                  <w:rPr>
                    <w:sz w:val="18"/>
                    <w:szCs w:val="20"/>
                  </w:rPr>
                  <w:id w:val="944195738"/>
                  <w:placeholder>
                    <w:docPart w:val="788B80633964463EBA27F7FE65218605"/>
                  </w:placeholder>
                  <w:date w:fullDate="2019-10-10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976" w:type="dxa"/>
                      <w:tcBorders>
                        <w:top w:val="dotted" w:sz="4" w:space="0" w:color="auto"/>
                        <w:bottom w:val="single" w:sz="12" w:space="0" w:color="auto"/>
                      </w:tcBorders>
                      <w:vAlign w:val="center"/>
                    </w:tcPr>
                    <w:p w14:paraId="324FDF7E" w14:textId="7AAECED8" w:rsidR="00416178" w:rsidRPr="000A05F1" w:rsidRDefault="009E7A37" w:rsidP="00BB17D6">
                      <w:pPr>
                        <w:pStyle w:val="Tex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10/10/2019</w:t>
                      </w:r>
                    </w:p>
                  </w:tc>
                </w:sdtContent>
              </w:sdt>
            </w:tr>
            <w:tr w:rsidR="00416178" w:rsidRPr="002F5E97" w14:paraId="22511B0C" w14:textId="77777777" w:rsidTr="00BB17D6">
              <w:trPr>
                <w:trHeight w:val="283"/>
              </w:trPr>
              <w:tc>
                <w:tcPr>
                  <w:tcW w:w="1326" w:type="dxa"/>
                  <w:tcBorders>
                    <w:top w:val="single" w:sz="12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04AF5FBF" w14:textId="77777777" w:rsidR="00416178" w:rsidRPr="000A05F1" w:rsidRDefault="000D7880" w:rsidP="000D7880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Procedimento: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single" w:sz="12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56F8D004" w14:textId="77777777" w:rsidR="00416178" w:rsidRPr="000A05F1" w:rsidRDefault="00B8093E" w:rsidP="00BB17D6">
                  <w:pPr>
                    <w:pStyle w:val="TextoCabealho"/>
                    <w:rPr>
                      <w:sz w:val="18"/>
                    </w:rPr>
                  </w:pPr>
                  <w:r w:rsidRPr="00B8093E">
                    <w:rPr>
                      <w:sz w:val="18"/>
                    </w:rPr>
                    <w:t xml:space="preserve">Descrição macro da etapa do Uniforme e </w:t>
                  </w:r>
                  <w:r w:rsidR="009521E3">
                    <w:rPr>
                      <w:sz w:val="18"/>
                    </w:rPr>
                    <w:t>CRACHÁ</w:t>
                  </w:r>
                </w:p>
              </w:tc>
            </w:tr>
            <w:tr w:rsidR="009F1848" w14:paraId="1CA53458" w14:textId="77777777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1C875CED" w14:textId="77777777" w:rsidR="009F1848" w:rsidRPr="000D7880" w:rsidRDefault="000D7880" w:rsidP="000D7880">
                  <w:pPr>
                    <w:ind w:left="113"/>
                    <w:jc w:val="center"/>
                    <w:rPr>
                      <w:rFonts w:ascii="Arial Narrow" w:hAnsi="Arial Narrow"/>
                      <w:sz w:val="20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</w:t>
                  </w:r>
                  <w:r w:rsidR="009F1848" w:rsidRPr="000D7880">
                    <w:rPr>
                      <w:rFonts w:ascii="Arial Narrow" w:hAnsi="Arial Narrow"/>
                      <w:sz w:val="20"/>
                      <w:lang w:val="pt-BR"/>
                    </w:rPr>
                    <w:t>Elaborado: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1004A11B" w14:textId="56945383" w:rsidR="009F1848" w:rsidRPr="000D7880" w:rsidRDefault="009E7A37" w:rsidP="000D7880">
                  <w:pPr>
                    <w:pStyle w:val="Texto-Box"/>
                    <w:rPr>
                      <w:sz w:val="20"/>
                    </w:rPr>
                  </w:pPr>
                  <w:r>
                    <w:rPr>
                      <w:sz w:val="20"/>
                    </w:rPr>
                    <w:t>Luana Farias</w:t>
                  </w:r>
                </w:p>
              </w:tc>
            </w:tr>
            <w:tr w:rsidR="009F1848" w14:paraId="3B123B89" w14:textId="77777777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08D5DBE7" w14:textId="77777777" w:rsidR="009F1848" w:rsidRPr="000A05F1" w:rsidRDefault="00E83982" w:rsidP="00E83982">
                  <w:pPr>
                    <w:ind w:left="113"/>
                    <w:jc w:val="center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</w:t>
                  </w:r>
                  <w:r w:rsidR="0042376C" w:rsidRPr="000D7880">
                    <w:rPr>
                      <w:rFonts w:ascii="Arial Narrow" w:hAnsi="Arial Narrow"/>
                      <w:sz w:val="20"/>
                      <w:lang w:val="pt-BR"/>
                    </w:rPr>
                    <w:t>Aprovado</w:t>
                  </w:r>
                  <w:r w:rsidR="009F1848" w:rsidRPr="000D7880">
                    <w:rPr>
                      <w:rFonts w:ascii="Arial Narrow" w:hAnsi="Arial Narrow"/>
                      <w:sz w:val="20"/>
                      <w:lang w:val="pt-BR"/>
                    </w:rPr>
                    <w:t>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0F61EEC9" w14:textId="77777777" w:rsidR="009F1848" w:rsidRPr="000A05F1" w:rsidRDefault="00F731B3" w:rsidP="002B3CDA">
                  <w:pPr>
                    <w:pStyle w:val="Texto-Box"/>
                    <w:rPr>
                      <w:sz w:val="18"/>
                    </w:rPr>
                  </w:pPr>
                  <w:r>
                    <w:rPr>
                      <w:sz w:val="20"/>
                    </w:rPr>
                    <w:t>Cristiane Nogueira</w:t>
                  </w:r>
                </w:p>
              </w:tc>
            </w:tr>
          </w:tbl>
          <w:p w14:paraId="4582B82F" w14:textId="77777777" w:rsidR="00416178" w:rsidRPr="000E1207" w:rsidRDefault="00416178" w:rsidP="000E1207">
            <w:pPr>
              <w:rPr>
                <w:rFonts w:ascii="Arial Narrow" w:hAnsi="Arial Narrow"/>
                <w:b/>
                <w:sz w:val="14"/>
                <w:lang w:val="pt-BR"/>
              </w:rPr>
            </w:pPr>
          </w:p>
        </w:tc>
      </w:tr>
      <w:tr w:rsidR="000E1207" w14:paraId="33BA5500" w14:textId="77777777" w:rsidTr="000E1207">
        <w:trPr>
          <w:trHeight w:val="510"/>
        </w:trPr>
        <w:tc>
          <w:tcPr>
            <w:tcW w:w="688" w:type="dxa"/>
            <w:vAlign w:val="center"/>
          </w:tcPr>
          <w:p w14:paraId="4046AB01" w14:textId="77777777"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Nº.:</w:t>
            </w:r>
          </w:p>
        </w:tc>
        <w:tc>
          <w:tcPr>
            <w:tcW w:w="1688" w:type="dxa"/>
            <w:gridSpan w:val="2"/>
            <w:vAlign w:val="center"/>
          </w:tcPr>
          <w:p w14:paraId="721B0C8B" w14:textId="77777777" w:rsidR="000E1207" w:rsidRPr="000E1207" w:rsidRDefault="00C945B8" w:rsidP="00BB0B72">
            <w:pPr>
              <w:pStyle w:val="POP"/>
            </w:pPr>
            <w:r w:rsidRPr="00C945B8">
              <w:t>POP- DHO-0</w:t>
            </w:r>
            <w:r w:rsidR="00500940">
              <w:t>5</w:t>
            </w:r>
          </w:p>
        </w:tc>
        <w:tc>
          <w:tcPr>
            <w:tcW w:w="283" w:type="dxa"/>
            <w:vMerge/>
            <w:tcBorders>
              <w:right w:val="nil"/>
            </w:tcBorders>
          </w:tcPr>
          <w:p w14:paraId="12BD1FC5" w14:textId="77777777"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C787200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  <w:tr w:rsidR="000E1207" w14:paraId="013D607F" w14:textId="77777777" w:rsidTr="000E1207">
        <w:trPr>
          <w:trHeight w:val="510"/>
        </w:trPr>
        <w:tc>
          <w:tcPr>
            <w:tcW w:w="688" w:type="dxa"/>
            <w:vAlign w:val="center"/>
          </w:tcPr>
          <w:p w14:paraId="0E5BA32A" w14:textId="77777777"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REV.:</w:t>
            </w:r>
          </w:p>
        </w:tc>
        <w:tc>
          <w:tcPr>
            <w:tcW w:w="1688" w:type="dxa"/>
            <w:gridSpan w:val="2"/>
            <w:vAlign w:val="center"/>
          </w:tcPr>
          <w:p w14:paraId="6C8F44A4" w14:textId="041D393B" w:rsidR="000E1207" w:rsidRPr="000E1207" w:rsidRDefault="000E1207" w:rsidP="001F1763">
            <w:pPr>
              <w:pStyle w:val="POP"/>
              <w:rPr>
                <w:rFonts w:ascii="Arial Narrow" w:hAnsi="Arial Narrow"/>
              </w:rPr>
            </w:pPr>
            <w:r w:rsidRPr="000E1207">
              <w:t>0</w:t>
            </w:r>
            <w:r w:rsidR="009E7A37">
              <w:t>2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4F49453B" w14:textId="77777777"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8F1D9CD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</w:tbl>
    <w:p w14:paraId="2AABA581" w14:textId="77777777" w:rsidR="000E0F60" w:rsidRDefault="000E0F60" w:rsidP="00E676BD">
      <w:pPr>
        <w:pStyle w:val="ESPAO"/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397668" w:rsidRPr="00B34558" w14:paraId="06520FCD" w14:textId="77777777" w:rsidTr="009E3F44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15F916A4" w14:textId="77777777" w:rsidR="00397668" w:rsidRDefault="00397668" w:rsidP="00F40D38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E64937" w14:textId="77777777" w:rsidR="00397668" w:rsidRPr="008B3C52" w:rsidRDefault="00397668" w:rsidP="003812BE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10938495" w14:textId="77777777" w:rsidR="00397668" w:rsidRPr="00DD1FF5" w:rsidRDefault="00397668" w:rsidP="00B34558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397668" w:rsidRPr="002F5E97" w14:paraId="236DBCFF" w14:textId="77777777" w:rsidTr="009E3F44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397668" w14:paraId="29BA021C" w14:textId="77777777" w:rsidTr="00DD1FF5">
              <w:sdt>
                <w:sdtPr>
                  <w:alias w:val="Clique para Inserir o Ícone"/>
                  <w:tag w:val="Ícone"/>
                  <w:id w:val="-139885735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14:paraId="1534E821" w14:textId="77777777" w:rsidR="00397668" w:rsidRDefault="00397668">
                      <w:r>
                        <w:rPr>
                          <w:noProof/>
                        </w:rPr>
                        <w:drawing>
                          <wp:inline distT="0" distB="0" distL="0" distR="0" wp14:anchorId="0E801B87" wp14:editId="63ACCF93">
                            <wp:extent cx="975445" cy="962979"/>
                            <wp:effectExtent l="0" t="0" r="0" b="8890"/>
                            <wp:docPr id="253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397668" w14:paraId="08B0CF30" w14:textId="77777777" w:rsidTr="00DD1FF5">
              <w:tc>
                <w:tcPr>
                  <w:tcW w:w="1843" w:type="dxa"/>
                </w:tcPr>
                <w:p w14:paraId="5FEFAC45" w14:textId="77777777" w:rsidR="00397668" w:rsidRDefault="00397668" w:rsidP="003812BE">
                  <w:pPr>
                    <w:pStyle w:val="TextoCabealho"/>
                  </w:pPr>
                </w:p>
              </w:tc>
            </w:tr>
            <w:tr w:rsidR="00397668" w14:paraId="342343F2" w14:textId="77777777" w:rsidTr="00DD1FF5">
              <w:tc>
                <w:tcPr>
                  <w:tcW w:w="1843" w:type="dxa"/>
                </w:tcPr>
                <w:p w14:paraId="020926D4" w14:textId="77777777" w:rsidR="00397668" w:rsidRPr="000A05F1" w:rsidRDefault="00F91FE9" w:rsidP="00F40D38">
                  <w:pPr>
                    <w:pStyle w:val="FUNCAO"/>
                  </w:pPr>
                  <w:r w:rsidRPr="00F91FE9">
                    <w:t>Analista de DHO</w:t>
                  </w:r>
                </w:p>
              </w:tc>
            </w:tr>
            <w:tr w:rsidR="00397668" w14:paraId="3939F286" w14:textId="77777777" w:rsidTr="00DD1FF5">
              <w:tc>
                <w:tcPr>
                  <w:tcW w:w="1843" w:type="dxa"/>
                </w:tcPr>
                <w:p w14:paraId="47F265D8" w14:textId="77777777" w:rsidR="00397668" w:rsidRPr="000A05F1" w:rsidRDefault="00397668" w:rsidP="00F40D38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397668" w14:paraId="1E51EF75" w14:textId="77777777" w:rsidTr="00DD1FF5">
              <w:tc>
                <w:tcPr>
                  <w:tcW w:w="1843" w:type="dxa"/>
                </w:tcPr>
                <w:p w14:paraId="7F19DD76" w14:textId="77777777" w:rsidR="00397668" w:rsidRPr="000A05F1" w:rsidRDefault="00397668" w:rsidP="00F40D38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397668" w:rsidRPr="006B3FF2" w14:paraId="0E220B95" w14:textId="77777777" w:rsidTr="00DD1FF5">
              <w:tc>
                <w:tcPr>
                  <w:tcW w:w="1843" w:type="dxa"/>
                </w:tcPr>
                <w:p w14:paraId="485C0B15" w14:textId="77777777" w:rsidR="00397668" w:rsidRPr="000A05F1" w:rsidRDefault="00F91FE9" w:rsidP="00F40D38">
                  <w:pPr>
                    <w:pStyle w:val="FUNCAO"/>
                  </w:pPr>
                  <w:r>
                    <w:t>GESTÃO DE PESSOAS</w:t>
                  </w:r>
                </w:p>
              </w:tc>
            </w:tr>
          </w:tbl>
          <w:p w14:paraId="4B231CA2" w14:textId="77777777" w:rsidR="00397668" w:rsidRPr="006B3FF2" w:rsidRDefault="00397668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3F6" w14:textId="77777777" w:rsidR="00397668" w:rsidRPr="008B3C52" w:rsidRDefault="00397668" w:rsidP="00DD1FF5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49B7C76E" w14:textId="77777777" w:rsidR="0069095B" w:rsidRDefault="0069095B" w:rsidP="0069095B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14:paraId="2A6A903E" w14:textId="77777777" w:rsidR="0069095B" w:rsidRDefault="0069095B" w:rsidP="0069095B">
            <w:pPr>
              <w:pStyle w:val="bULLET01"/>
              <w:numPr>
                <w:ilvl w:val="0"/>
                <w:numId w:val="0"/>
              </w:numPr>
              <w:ind w:left="360"/>
              <w:rPr>
                <w:sz w:val="22"/>
              </w:rPr>
            </w:pPr>
          </w:p>
          <w:p w14:paraId="552C66B9" w14:textId="7BD2DD78" w:rsidR="00397668" w:rsidRPr="00352C55" w:rsidRDefault="00F91FE9" w:rsidP="00F91FE9">
            <w:pPr>
              <w:pStyle w:val="bULLET01"/>
              <w:rPr>
                <w:rFonts w:asciiTheme="minorHAnsi" w:hAnsiTheme="minorHAnsi" w:cstheme="minorHAnsi"/>
                <w:sz w:val="22"/>
              </w:rPr>
            </w:pPr>
            <w:r w:rsidRPr="00352C55">
              <w:rPr>
                <w:rFonts w:asciiTheme="minorHAnsi" w:hAnsiTheme="minorHAnsi" w:cstheme="minorHAnsi"/>
                <w:sz w:val="22"/>
              </w:rPr>
              <w:t xml:space="preserve">No processo de admissão </w:t>
            </w:r>
            <w:r w:rsidR="00352C55">
              <w:rPr>
                <w:rFonts w:asciiTheme="minorHAnsi" w:hAnsiTheme="minorHAnsi" w:cstheme="minorHAnsi"/>
                <w:sz w:val="22"/>
              </w:rPr>
              <w:t>do novo</w:t>
            </w:r>
            <w:r w:rsidRPr="00352C55">
              <w:rPr>
                <w:rFonts w:asciiTheme="minorHAnsi" w:hAnsiTheme="minorHAnsi" w:cstheme="minorHAnsi"/>
                <w:sz w:val="22"/>
              </w:rPr>
              <w:t xml:space="preserve"> colaborador a analista é responsável </w:t>
            </w:r>
            <w:r w:rsidR="00352C55">
              <w:rPr>
                <w:rFonts w:asciiTheme="minorHAnsi" w:hAnsiTheme="minorHAnsi" w:cstheme="minorHAnsi"/>
                <w:sz w:val="22"/>
              </w:rPr>
              <w:t>por</w:t>
            </w:r>
            <w:r w:rsidRPr="00352C55">
              <w:rPr>
                <w:rFonts w:asciiTheme="minorHAnsi" w:hAnsiTheme="minorHAnsi" w:cstheme="minorHAnsi"/>
                <w:sz w:val="22"/>
              </w:rPr>
              <w:t xml:space="preserve"> preencher o Formulário de Solicitação de Uniforme que</w:t>
            </w:r>
            <w:r w:rsidR="00352C55">
              <w:rPr>
                <w:rFonts w:asciiTheme="minorHAnsi" w:hAnsiTheme="minorHAnsi" w:cstheme="minorHAnsi"/>
                <w:sz w:val="22"/>
              </w:rPr>
              <w:t xml:space="preserve">, por sua vez, é </w:t>
            </w:r>
            <w:r w:rsidRPr="00352C55">
              <w:rPr>
                <w:rFonts w:asciiTheme="minorHAnsi" w:hAnsiTheme="minorHAnsi" w:cstheme="minorHAnsi"/>
                <w:sz w:val="22"/>
              </w:rPr>
              <w:t xml:space="preserve">enviado ao Almoxarifado, para que o </w:t>
            </w:r>
            <w:r w:rsidR="00352C55">
              <w:rPr>
                <w:rFonts w:asciiTheme="minorHAnsi" w:hAnsiTheme="minorHAnsi" w:cstheme="minorHAnsi"/>
                <w:sz w:val="22"/>
              </w:rPr>
              <w:t>mesmo</w:t>
            </w:r>
            <w:r w:rsidRPr="00352C55">
              <w:rPr>
                <w:rFonts w:asciiTheme="minorHAnsi" w:hAnsiTheme="minorHAnsi" w:cstheme="minorHAnsi"/>
                <w:sz w:val="22"/>
              </w:rPr>
              <w:t xml:space="preserve"> realize a prova do </w:t>
            </w:r>
            <w:r w:rsidR="00352C55">
              <w:rPr>
                <w:rFonts w:asciiTheme="minorHAnsi" w:hAnsiTheme="minorHAnsi" w:cstheme="minorHAnsi"/>
                <w:sz w:val="22"/>
              </w:rPr>
              <w:t>fardamento</w:t>
            </w:r>
            <w:r w:rsidRPr="00352C55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43F84ACB" w14:textId="77777777" w:rsidR="00512DC4" w:rsidRDefault="00512DC4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275A2484" w14:textId="77777777" w:rsidR="001B4379" w:rsidRDefault="001B437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1B4379" w:rsidRPr="00B34558" w14:paraId="44D97C08" w14:textId="77777777" w:rsidTr="00920479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48379C77" w14:textId="77777777" w:rsidR="001B4379" w:rsidRDefault="001B4379" w:rsidP="00920479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7A6A22" w14:textId="77777777" w:rsidR="001B4379" w:rsidRPr="008B3C52" w:rsidRDefault="001B4379" w:rsidP="00920479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2B465938" w14:textId="77777777" w:rsidR="001B4379" w:rsidRPr="00DD1FF5" w:rsidRDefault="001B4379" w:rsidP="00920479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1B4379" w:rsidRPr="002F5E97" w14:paraId="26C84993" w14:textId="77777777" w:rsidTr="00920479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1B4379" w14:paraId="2665FF90" w14:textId="77777777" w:rsidTr="00920479">
              <w:sdt>
                <w:sdtPr>
                  <w:alias w:val="Clique para Inserir o Ícone"/>
                  <w:tag w:val="Ícone"/>
                  <w:id w:val="1126431546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14:paraId="66780BB5" w14:textId="77777777" w:rsidR="001B4379" w:rsidRDefault="001B4379" w:rsidP="00920479">
                      <w:r>
                        <w:rPr>
                          <w:noProof/>
                        </w:rPr>
                        <w:drawing>
                          <wp:inline distT="0" distB="0" distL="0" distR="0" wp14:anchorId="77A429D1" wp14:editId="6FE53AF2">
                            <wp:extent cx="975445" cy="962979"/>
                            <wp:effectExtent l="0" t="0" r="0" b="8890"/>
                            <wp:docPr id="1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1B4379" w14:paraId="45696C0D" w14:textId="77777777" w:rsidTr="00920479">
              <w:tc>
                <w:tcPr>
                  <w:tcW w:w="1843" w:type="dxa"/>
                </w:tcPr>
                <w:p w14:paraId="320A04DD" w14:textId="77777777" w:rsidR="001B4379" w:rsidRDefault="001B4379" w:rsidP="00920479">
                  <w:pPr>
                    <w:pStyle w:val="TextoCabealho"/>
                  </w:pPr>
                </w:p>
              </w:tc>
            </w:tr>
            <w:tr w:rsidR="001B4379" w14:paraId="0807A81D" w14:textId="77777777" w:rsidTr="00920479">
              <w:tc>
                <w:tcPr>
                  <w:tcW w:w="1843" w:type="dxa"/>
                </w:tcPr>
                <w:p w14:paraId="7862F96C" w14:textId="77777777" w:rsidR="001B4379" w:rsidRPr="000A05F1" w:rsidRDefault="00484D24" w:rsidP="00920479">
                  <w:pPr>
                    <w:pStyle w:val="FUNCAO"/>
                  </w:pPr>
                  <w:r w:rsidRPr="00484D24">
                    <w:t>Gestor do departamento</w:t>
                  </w:r>
                </w:p>
              </w:tc>
            </w:tr>
            <w:tr w:rsidR="001B4379" w14:paraId="43459D74" w14:textId="77777777" w:rsidTr="00920479">
              <w:tc>
                <w:tcPr>
                  <w:tcW w:w="1843" w:type="dxa"/>
                </w:tcPr>
                <w:p w14:paraId="28C90806" w14:textId="77777777" w:rsidR="001B4379" w:rsidRPr="000A05F1" w:rsidRDefault="001B4379" w:rsidP="00920479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1B4379" w14:paraId="4C83D737" w14:textId="77777777" w:rsidTr="00920479">
              <w:tc>
                <w:tcPr>
                  <w:tcW w:w="1843" w:type="dxa"/>
                </w:tcPr>
                <w:p w14:paraId="60B64BB9" w14:textId="77777777" w:rsidR="001B4379" w:rsidRPr="000A05F1" w:rsidRDefault="001B4379" w:rsidP="00920479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1B4379" w:rsidRPr="006B3FF2" w14:paraId="6755DEC0" w14:textId="77777777" w:rsidTr="00920479">
              <w:tc>
                <w:tcPr>
                  <w:tcW w:w="1843" w:type="dxa"/>
                </w:tcPr>
                <w:p w14:paraId="78E43F1B" w14:textId="77777777" w:rsidR="001B4379" w:rsidRPr="000A05F1" w:rsidRDefault="00484D24" w:rsidP="00080F56">
                  <w:pPr>
                    <w:pStyle w:val="FUNCAO"/>
                  </w:pPr>
                  <w:r>
                    <w:t>DEPARTAMENTO</w:t>
                  </w:r>
                </w:p>
              </w:tc>
            </w:tr>
          </w:tbl>
          <w:p w14:paraId="644F53F9" w14:textId="77777777" w:rsidR="001B4379" w:rsidRPr="006B3FF2" w:rsidRDefault="001B4379" w:rsidP="00920479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556AB2" w14:textId="77777777" w:rsidR="001B4379" w:rsidRPr="008B3C52" w:rsidRDefault="001B4379" w:rsidP="00920479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31EB1671" w14:textId="77777777" w:rsidR="00654039" w:rsidRDefault="00654039" w:rsidP="00654039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14:paraId="22C8B67C" w14:textId="77777777" w:rsidR="00D6066E" w:rsidRDefault="00D6066E" w:rsidP="00654039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14:paraId="090D66D3" w14:textId="4EC0096B" w:rsidR="00484D24" w:rsidRPr="00352C55" w:rsidRDefault="00484D24" w:rsidP="006315C2">
            <w:pPr>
              <w:pStyle w:val="bULLET01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2"/>
              </w:rPr>
            </w:pPr>
            <w:r w:rsidRPr="00352C55">
              <w:rPr>
                <w:rFonts w:asciiTheme="minorHAnsi" w:hAnsiTheme="minorHAnsi" w:cstheme="minorHAnsi"/>
                <w:sz w:val="22"/>
              </w:rPr>
              <w:t>O gestor do novo colaborador deverá realizar a solicitação de uniforme</w:t>
            </w:r>
            <w:r w:rsidR="00352C55">
              <w:rPr>
                <w:rFonts w:asciiTheme="minorHAnsi" w:hAnsiTheme="minorHAnsi" w:cstheme="minorHAnsi"/>
                <w:sz w:val="22"/>
              </w:rPr>
              <w:t xml:space="preserve"> (via sistema interno),</w:t>
            </w:r>
            <w:r w:rsidRPr="00352C55">
              <w:rPr>
                <w:rFonts w:asciiTheme="minorHAnsi" w:hAnsiTheme="minorHAnsi" w:cstheme="minorHAnsi"/>
                <w:sz w:val="22"/>
              </w:rPr>
              <w:t xml:space="preserve"> conforme informações recebidas do Almoxarifado, para que no dia da Integração o colaborador receba </w:t>
            </w:r>
            <w:r w:rsidR="00352C55">
              <w:rPr>
                <w:rFonts w:asciiTheme="minorHAnsi" w:hAnsiTheme="minorHAnsi" w:cstheme="minorHAnsi"/>
                <w:sz w:val="22"/>
              </w:rPr>
              <w:t>seu</w:t>
            </w:r>
            <w:r w:rsidRPr="00352C55">
              <w:rPr>
                <w:rFonts w:asciiTheme="minorHAnsi" w:hAnsiTheme="minorHAnsi" w:cstheme="minorHAnsi"/>
                <w:sz w:val="22"/>
              </w:rPr>
              <w:t xml:space="preserve"> uniforme </w:t>
            </w:r>
            <w:r w:rsidR="00352C55">
              <w:rPr>
                <w:rFonts w:asciiTheme="minorHAnsi" w:hAnsiTheme="minorHAnsi" w:cstheme="minorHAnsi"/>
                <w:sz w:val="22"/>
              </w:rPr>
              <w:t>de forma devida.</w:t>
            </w:r>
          </w:p>
          <w:p w14:paraId="622E73D5" w14:textId="38361A99" w:rsidR="00654039" w:rsidRPr="00352C55" w:rsidRDefault="00484D24" w:rsidP="00484D24">
            <w:pPr>
              <w:pStyle w:val="bULLET01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sz w:val="22"/>
              </w:rPr>
            </w:pPr>
            <w:r w:rsidRPr="00352C55">
              <w:rPr>
                <w:rFonts w:asciiTheme="minorHAnsi" w:hAnsiTheme="minorHAnsi" w:cstheme="minorHAnsi"/>
                <w:sz w:val="22"/>
              </w:rPr>
              <w:t>A solicitação deverá ser feita no Sistema de Requisição de Produtos</w:t>
            </w:r>
            <w:r w:rsidR="00352C55">
              <w:rPr>
                <w:rFonts w:asciiTheme="minorHAnsi" w:hAnsiTheme="minorHAnsi" w:cstheme="minorHAnsi"/>
                <w:sz w:val="22"/>
              </w:rPr>
              <w:t>.</w:t>
            </w:r>
          </w:p>
          <w:p w14:paraId="2B1EA1A6" w14:textId="77777777" w:rsidR="001B4379" w:rsidRPr="00A33093" w:rsidRDefault="001B4379" w:rsidP="00920479">
            <w:pPr>
              <w:pStyle w:val="bULLET01"/>
              <w:numPr>
                <w:ilvl w:val="0"/>
                <w:numId w:val="0"/>
              </w:numPr>
              <w:ind w:left="255"/>
              <w:jc w:val="both"/>
              <w:rPr>
                <w:sz w:val="22"/>
              </w:rPr>
            </w:pPr>
          </w:p>
          <w:p w14:paraId="512C2D07" w14:textId="77777777" w:rsidR="001B4379" w:rsidRPr="00DD1FF5" w:rsidRDefault="001B4379" w:rsidP="00654039">
            <w:pPr>
              <w:pStyle w:val="bULLET01"/>
              <w:numPr>
                <w:ilvl w:val="0"/>
                <w:numId w:val="0"/>
              </w:numPr>
              <w:ind w:left="720"/>
              <w:jc w:val="both"/>
              <w:rPr>
                <w:sz w:val="22"/>
              </w:rPr>
            </w:pPr>
          </w:p>
        </w:tc>
      </w:tr>
    </w:tbl>
    <w:p w14:paraId="6CBB52AF" w14:textId="77777777" w:rsidR="001B4379" w:rsidRDefault="001B437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695FEBF2" w14:textId="77777777" w:rsidR="00442FAE" w:rsidRDefault="00442FA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B76D23" w:rsidRPr="00B34558" w14:paraId="151D3E07" w14:textId="77777777" w:rsidTr="001C393D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1FEBA42B" w14:textId="77777777" w:rsidR="00B76D23" w:rsidRDefault="00B76D23" w:rsidP="001C393D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05C5C3" w14:textId="77777777" w:rsidR="00B76D23" w:rsidRPr="008B3C52" w:rsidRDefault="00B76D23" w:rsidP="001C393D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2E808FE6" w14:textId="77777777" w:rsidR="00B76D23" w:rsidRPr="00DD1FF5" w:rsidRDefault="00B76D23" w:rsidP="001C393D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B76D23" w:rsidRPr="002F5E97" w14:paraId="309BA6CE" w14:textId="77777777" w:rsidTr="001C393D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B76D23" w14:paraId="6847A877" w14:textId="77777777" w:rsidTr="001C393D">
              <w:sdt>
                <w:sdtPr>
                  <w:alias w:val="Clique para Inserir o Ícone"/>
                  <w:tag w:val="Ícone"/>
                  <w:id w:val="-1887172180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14:paraId="1DE1535C" w14:textId="77777777" w:rsidR="00B76D23" w:rsidRDefault="00B76D23" w:rsidP="001C393D">
                      <w:r>
                        <w:rPr>
                          <w:noProof/>
                        </w:rPr>
                        <w:drawing>
                          <wp:inline distT="0" distB="0" distL="0" distR="0" wp14:anchorId="48135837" wp14:editId="292C0B07">
                            <wp:extent cx="975445" cy="962979"/>
                            <wp:effectExtent l="0" t="0" r="0" b="8890"/>
                            <wp:docPr id="2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B76D23" w14:paraId="277645CB" w14:textId="77777777" w:rsidTr="001C393D">
              <w:tc>
                <w:tcPr>
                  <w:tcW w:w="1843" w:type="dxa"/>
                </w:tcPr>
                <w:p w14:paraId="2016D857" w14:textId="77777777" w:rsidR="00B76D23" w:rsidRDefault="00B76D23" w:rsidP="001C393D">
                  <w:pPr>
                    <w:pStyle w:val="TextoCabealho"/>
                  </w:pPr>
                </w:p>
              </w:tc>
            </w:tr>
            <w:tr w:rsidR="00B76D23" w14:paraId="29D5F8FB" w14:textId="77777777" w:rsidTr="001C393D">
              <w:tc>
                <w:tcPr>
                  <w:tcW w:w="1843" w:type="dxa"/>
                </w:tcPr>
                <w:p w14:paraId="7F603B75" w14:textId="77777777" w:rsidR="00B76D23" w:rsidRPr="000A05F1" w:rsidRDefault="00C12CFA" w:rsidP="001C393D">
                  <w:pPr>
                    <w:pStyle w:val="FUNCAO"/>
                  </w:pPr>
                  <w:r>
                    <w:t>ASSISTENTE ADMINISTRATIVO</w:t>
                  </w:r>
                </w:p>
              </w:tc>
            </w:tr>
            <w:tr w:rsidR="00B76D23" w14:paraId="526CB321" w14:textId="77777777" w:rsidTr="001C393D">
              <w:tc>
                <w:tcPr>
                  <w:tcW w:w="1843" w:type="dxa"/>
                </w:tcPr>
                <w:p w14:paraId="10BD8A3B" w14:textId="77777777" w:rsidR="00B76D23" w:rsidRPr="000A05F1" w:rsidRDefault="00B76D23" w:rsidP="001C393D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B76D23" w14:paraId="187BA9BE" w14:textId="77777777" w:rsidTr="001C393D">
              <w:tc>
                <w:tcPr>
                  <w:tcW w:w="1843" w:type="dxa"/>
                </w:tcPr>
                <w:p w14:paraId="2F20CD95" w14:textId="77777777" w:rsidR="00B76D23" w:rsidRPr="000A05F1" w:rsidRDefault="00B76D23" w:rsidP="001C393D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B76D23" w:rsidRPr="006B3FF2" w14:paraId="34650B8C" w14:textId="77777777" w:rsidTr="001C393D">
              <w:tc>
                <w:tcPr>
                  <w:tcW w:w="1843" w:type="dxa"/>
                </w:tcPr>
                <w:p w14:paraId="5B2BA4FB" w14:textId="77777777" w:rsidR="00B76D23" w:rsidRPr="000A05F1" w:rsidRDefault="00C12CFA" w:rsidP="001C393D">
                  <w:pPr>
                    <w:pStyle w:val="FUNCAO"/>
                  </w:pPr>
                  <w:r>
                    <w:t>ALMOXARIFADO</w:t>
                  </w:r>
                </w:p>
              </w:tc>
            </w:tr>
          </w:tbl>
          <w:p w14:paraId="2378D5F3" w14:textId="77777777" w:rsidR="00B76D23" w:rsidRPr="006B3FF2" w:rsidRDefault="00B76D23" w:rsidP="001C393D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487D1" w14:textId="77777777" w:rsidR="00B76D23" w:rsidRPr="008B3C52" w:rsidRDefault="00B76D23" w:rsidP="001C393D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41CB5423" w14:textId="77777777" w:rsidR="008F4993" w:rsidRPr="00352C55" w:rsidRDefault="008F4993" w:rsidP="006315C2">
            <w:pPr>
              <w:pStyle w:val="bULLET01"/>
              <w:rPr>
                <w:rFonts w:asciiTheme="minorHAnsi" w:hAnsiTheme="minorHAnsi" w:cstheme="minorHAnsi"/>
                <w:sz w:val="22"/>
              </w:rPr>
            </w:pPr>
            <w:r w:rsidRPr="00352C55">
              <w:rPr>
                <w:rFonts w:asciiTheme="minorHAnsi" w:hAnsiTheme="minorHAnsi" w:cstheme="minorHAnsi"/>
                <w:sz w:val="22"/>
              </w:rPr>
              <w:t>Todo novo colaborador, na etapa da Integração, receberá o uniforme e crachá correspondente a sua Concessionária.</w:t>
            </w:r>
          </w:p>
          <w:p w14:paraId="30679C41" w14:textId="77777777" w:rsidR="008F4993" w:rsidRPr="00352C55" w:rsidRDefault="008F4993" w:rsidP="008F4993">
            <w:pPr>
              <w:pStyle w:val="bULLET01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sz w:val="22"/>
              </w:rPr>
            </w:pPr>
          </w:p>
          <w:p w14:paraId="11E245C7" w14:textId="77777777" w:rsidR="0080230F" w:rsidRPr="0080230F" w:rsidRDefault="008F4993" w:rsidP="006315C2">
            <w:pPr>
              <w:pStyle w:val="bULLET01"/>
              <w:rPr>
                <w:sz w:val="22"/>
              </w:rPr>
            </w:pPr>
            <w:r w:rsidRPr="00352C55">
              <w:rPr>
                <w:rFonts w:asciiTheme="minorHAnsi" w:hAnsiTheme="minorHAnsi" w:cstheme="minorHAnsi"/>
                <w:sz w:val="22"/>
              </w:rPr>
              <w:t>Durante a entrega do uniforme, o colaborador deverá assinar o FML-RHU-02-Termo de Recebimento de Uniforme e o FML-RHU-03-Termo de Recebimento de Crachá, que serão arquivados no dossiê de cada um.</w:t>
            </w:r>
          </w:p>
        </w:tc>
      </w:tr>
    </w:tbl>
    <w:p w14:paraId="5E5AF990" w14:textId="77777777" w:rsidR="002B07EE" w:rsidRDefault="002B07E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6324E326" w14:textId="77777777" w:rsidR="005407DA" w:rsidRDefault="005407DA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192B20D8" w14:textId="77777777" w:rsidR="005407DA" w:rsidRDefault="005407DA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2697B17F" w14:textId="77777777" w:rsidR="005407DA" w:rsidRDefault="005407DA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2481235D" w14:textId="77777777" w:rsidR="005407DA" w:rsidRDefault="005407DA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0936728B" w14:textId="77777777" w:rsidR="005407DA" w:rsidRDefault="005407DA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5407DA" w:rsidRPr="00B34558" w14:paraId="197587F4" w14:textId="77777777" w:rsidTr="008F2508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08D4E41D" w14:textId="77777777" w:rsidR="005407DA" w:rsidRDefault="005407DA" w:rsidP="008F2508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3FE70D" w14:textId="77777777" w:rsidR="005407DA" w:rsidRPr="008B3C52" w:rsidRDefault="005407DA" w:rsidP="008F2508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308FD89B" w14:textId="77777777" w:rsidR="005407DA" w:rsidRPr="00DD1FF5" w:rsidRDefault="005407DA" w:rsidP="008F2508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5407DA" w:rsidRPr="002F5E97" w14:paraId="77094B18" w14:textId="77777777" w:rsidTr="008F2508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5407DA" w14:paraId="4A8A7AD5" w14:textId="77777777" w:rsidTr="008F2508">
              <w:sdt>
                <w:sdtPr>
                  <w:alias w:val="Clique para Inserir o Ícone"/>
                  <w:tag w:val="Ícone"/>
                  <w:id w:val="-1193228228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14:paraId="4CED66B8" w14:textId="77777777" w:rsidR="005407DA" w:rsidRDefault="005407DA" w:rsidP="008F2508">
                      <w:r>
                        <w:rPr>
                          <w:noProof/>
                        </w:rPr>
                        <w:drawing>
                          <wp:inline distT="0" distB="0" distL="0" distR="0" wp14:anchorId="19AFC53E" wp14:editId="072E89C2">
                            <wp:extent cx="975445" cy="962979"/>
                            <wp:effectExtent l="0" t="0" r="0" b="8890"/>
                            <wp:docPr id="4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5407DA" w14:paraId="693FE70E" w14:textId="77777777" w:rsidTr="008F2508">
              <w:tc>
                <w:tcPr>
                  <w:tcW w:w="1843" w:type="dxa"/>
                </w:tcPr>
                <w:p w14:paraId="3D971CFD" w14:textId="77777777" w:rsidR="005407DA" w:rsidRDefault="005407DA" w:rsidP="008F2508">
                  <w:pPr>
                    <w:pStyle w:val="TextoCabealho"/>
                  </w:pPr>
                </w:p>
              </w:tc>
            </w:tr>
            <w:tr w:rsidR="005407DA" w14:paraId="55608F4E" w14:textId="77777777" w:rsidTr="008F2508">
              <w:tc>
                <w:tcPr>
                  <w:tcW w:w="1843" w:type="dxa"/>
                </w:tcPr>
                <w:p w14:paraId="538FF96C" w14:textId="77777777" w:rsidR="005407DA" w:rsidRPr="000A05F1" w:rsidRDefault="005407DA" w:rsidP="008F2508">
                  <w:pPr>
                    <w:pStyle w:val="FUNCAO"/>
                  </w:pPr>
                  <w:r>
                    <w:t>novo colaborador</w:t>
                  </w:r>
                </w:p>
              </w:tc>
            </w:tr>
            <w:tr w:rsidR="005407DA" w14:paraId="1E1BB3A6" w14:textId="77777777" w:rsidTr="008F2508">
              <w:tc>
                <w:tcPr>
                  <w:tcW w:w="1843" w:type="dxa"/>
                </w:tcPr>
                <w:p w14:paraId="746692D4" w14:textId="77777777" w:rsidR="005407DA" w:rsidRPr="000A05F1" w:rsidRDefault="005407DA" w:rsidP="008F2508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5407DA" w14:paraId="2F393FF3" w14:textId="77777777" w:rsidTr="008F2508">
              <w:tc>
                <w:tcPr>
                  <w:tcW w:w="1843" w:type="dxa"/>
                </w:tcPr>
                <w:p w14:paraId="27C798AF" w14:textId="77777777" w:rsidR="005407DA" w:rsidRPr="000A05F1" w:rsidRDefault="005407DA" w:rsidP="008F2508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5407DA" w:rsidRPr="006B3FF2" w14:paraId="247EBBD5" w14:textId="77777777" w:rsidTr="008F2508">
              <w:tc>
                <w:tcPr>
                  <w:tcW w:w="1843" w:type="dxa"/>
                </w:tcPr>
                <w:p w14:paraId="425726F7" w14:textId="77777777" w:rsidR="005407DA" w:rsidRPr="000A05F1" w:rsidRDefault="00AC125F" w:rsidP="008F2508">
                  <w:pPr>
                    <w:pStyle w:val="FUNCAO"/>
                  </w:pPr>
                  <w:r>
                    <w:t>concessionária</w:t>
                  </w:r>
                </w:p>
              </w:tc>
            </w:tr>
          </w:tbl>
          <w:p w14:paraId="2CF895A6" w14:textId="77777777" w:rsidR="005407DA" w:rsidRPr="006B3FF2" w:rsidRDefault="005407DA" w:rsidP="008F2508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1CEC8" w14:textId="77777777" w:rsidR="005407DA" w:rsidRPr="008B3C52" w:rsidRDefault="005407DA" w:rsidP="008F2508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0FB6A175" w14:textId="729182C7" w:rsidR="005407DA" w:rsidRPr="00352C55" w:rsidRDefault="005407DA" w:rsidP="00986D6B">
            <w:pPr>
              <w:pStyle w:val="bULLET01"/>
              <w:rPr>
                <w:rFonts w:asciiTheme="minorHAnsi" w:hAnsiTheme="minorHAnsi" w:cstheme="minorHAnsi"/>
                <w:sz w:val="22"/>
              </w:rPr>
            </w:pPr>
            <w:r w:rsidRPr="00352C55">
              <w:rPr>
                <w:rFonts w:asciiTheme="minorHAnsi" w:hAnsiTheme="minorHAnsi" w:cstheme="minorHAnsi"/>
                <w:sz w:val="22"/>
              </w:rPr>
              <w:t xml:space="preserve">É </w:t>
            </w:r>
            <w:r w:rsidR="00352C55">
              <w:rPr>
                <w:rFonts w:asciiTheme="minorHAnsi" w:hAnsiTheme="minorHAnsi" w:cstheme="minorHAnsi"/>
                <w:sz w:val="22"/>
              </w:rPr>
              <w:t>dever</w:t>
            </w:r>
            <w:r w:rsidRPr="00352C55">
              <w:rPr>
                <w:rFonts w:asciiTheme="minorHAnsi" w:hAnsiTheme="minorHAnsi" w:cstheme="minorHAnsi"/>
                <w:sz w:val="22"/>
              </w:rPr>
              <w:t xml:space="preserve"> de cada colaborador o uso </w:t>
            </w:r>
            <w:r w:rsidR="00352C55" w:rsidRPr="00352C55">
              <w:rPr>
                <w:rFonts w:asciiTheme="minorHAnsi" w:hAnsiTheme="minorHAnsi" w:cstheme="minorHAnsi"/>
                <w:sz w:val="22"/>
              </w:rPr>
              <w:t xml:space="preserve">adequado </w:t>
            </w:r>
            <w:r w:rsidRPr="00352C55">
              <w:rPr>
                <w:rFonts w:asciiTheme="minorHAnsi" w:hAnsiTheme="minorHAnsi" w:cstheme="minorHAnsi"/>
                <w:sz w:val="22"/>
              </w:rPr>
              <w:t>do seu uniforme</w:t>
            </w:r>
            <w:r w:rsidR="00352C55">
              <w:rPr>
                <w:rFonts w:asciiTheme="minorHAnsi" w:hAnsiTheme="minorHAnsi" w:cstheme="minorHAnsi"/>
                <w:sz w:val="22"/>
              </w:rPr>
              <w:t xml:space="preserve"> e crachá,</w:t>
            </w:r>
            <w:r w:rsidRPr="00352C55">
              <w:rPr>
                <w:rFonts w:asciiTheme="minorHAnsi" w:hAnsiTheme="minorHAnsi" w:cstheme="minorHAnsi"/>
                <w:sz w:val="22"/>
              </w:rPr>
              <w:t xml:space="preserve"> responsabilizando-se pela guarda e conservação dos mesmos</w:t>
            </w:r>
            <w:r w:rsidR="00352C55">
              <w:rPr>
                <w:rFonts w:asciiTheme="minorHAnsi" w:hAnsiTheme="minorHAnsi" w:cstheme="minorHAnsi"/>
                <w:sz w:val="22"/>
              </w:rPr>
              <w:t>,</w:t>
            </w:r>
            <w:r w:rsidRPr="00352C55">
              <w:rPr>
                <w:rFonts w:asciiTheme="minorHAnsi" w:hAnsiTheme="minorHAnsi" w:cstheme="minorHAnsi"/>
                <w:sz w:val="22"/>
              </w:rPr>
              <w:t xml:space="preserve"> conforme </w:t>
            </w:r>
            <w:r w:rsidR="00986D6B" w:rsidRPr="00352C55">
              <w:rPr>
                <w:rFonts w:asciiTheme="minorHAnsi" w:hAnsiTheme="minorHAnsi" w:cstheme="minorHAnsi"/>
                <w:sz w:val="22"/>
              </w:rPr>
              <w:t xml:space="preserve">      </w:t>
            </w:r>
            <w:r w:rsidRPr="00352C55">
              <w:rPr>
                <w:rFonts w:asciiTheme="minorHAnsi" w:hAnsiTheme="minorHAnsi" w:cstheme="minorHAnsi"/>
                <w:sz w:val="22"/>
              </w:rPr>
              <w:t>POL-DHO-01</w:t>
            </w:r>
          </w:p>
          <w:p w14:paraId="6C5CADF6" w14:textId="77777777" w:rsidR="00986D6B" w:rsidRPr="00352C55" w:rsidRDefault="00986D6B" w:rsidP="00986D6B">
            <w:pPr>
              <w:pStyle w:val="bULLET01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sz w:val="22"/>
              </w:rPr>
            </w:pPr>
          </w:p>
          <w:p w14:paraId="0C9AD12A" w14:textId="4C551BB4" w:rsidR="005407DA" w:rsidRPr="00352C55" w:rsidRDefault="005407DA" w:rsidP="008F2508">
            <w:pPr>
              <w:pStyle w:val="bULLET01"/>
              <w:rPr>
                <w:rFonts w:asciiTheme="minorHAnsi" w:hAnsiTheme="minorHAnsi" w:cstheme="minorHAnsi"/>
                <w:sz w:val="22"/>
              </w:rPr>
            </w:pPr>
            <w:r w:rsidRPr="00352C55">
              <w:rPr>
                <w:rFonts w:asciiTheme="minorHAnsi" w:hAnsiTheme="minorHAnsi" w:cstheme="minorHAnsi"/>
                <w:sz w:val="22"/>
              </w:rPr>
              <w:t>O colaborador deverá informar ao Almoxarifado sempre que houver dano ou perda do seu uniforme e</w:t>
            </w:r>
            <w:r w:rsidR="00352C55">
              <w:rPr>
                <w:rFonts w:asciiTheme="minorHAnsi" w:hAnsiTheme="minorHAnsi" w:cstheme="minorHAnsi"/>
                <w:sz w:val="22"/>
              </w:rPr>
              <w:t>/ou</w:t>
            </w:r>
            <w:r w:rsidRPr="00352C55">
              <w:rPr>
                <w:rFonts w:asciiTheme="minorHAnsi" w:hAnsiTheme="minorHAnsi" w:cstheme="minorHAnsi"/>
                <w:sz w:val="22"/>
              </w:rPr>
              <w:t xml:space="preserve"> crachá para as devidas ações de substituição.</w:t>
            </w:r>
          </w:p>
          <w:p w14:paraId="2A56F4F4" w14:textId="77777777" w:rsidR="00575691" w:rsidRPr="00352C55" w:rsidRDefault="00575691" w:rsidP="00575691">
            <w:pPr>
              <w:pStyle w:val="PargrafodaLista"/>
              <w:rPr>
                <w:rFonts w:cstheme="minorHAnsi"/>
              </w:rPr>
            </w:pPr>
          </w:p>
          <w:p w14:paraId="3A8AB9DE" w14:textId="6D16810E" w:rsidR="00575691" w:rsidRPr="0080230F" w:rsidRDefault="00352C55" w:rsidP="008F2508">
            <w:pPr>
              <w:pStyle w:val="bULLET01"/>
              <w:rPr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</w:t>
            </w:r>
            <w:r w:rsidR="00575691" w:rsidRPr="00352C55">
              <w:rPr>
                <w:rFonts w:asciiTheme="minorHAnsi" w:hAnsiTheme="minorHAnsi" w:cstheme="minorHAnsi"/>
                <w:sz w:val="22"/>
              </w:rPr>
              <w:t xml:space="preserve">erentes, coordenadores e supervisores são </w:t>
            </w:r>
            <w:r>
              <w:rPr>
                <w:rFonts w:asciiTheme="minorHAnsi" w:hAnsiTheme="minorHAnsi" w:cstheme="minorHAnsi"/>
                <w:sz w:val="22"/>
              </w:rPr>
              <w:t xml:space="preserve">desobrigados </w:t>
            </w:r>
            <w:r w:rsidR="00BF10A1">
              <w:rPr>
                <w:rFonts w:asciiTheme="minorHAnsi" w:hAnsiTheme="minorHAnsi" w:cstheme="minorHAnsi"/>
                <w:sz w:val="22"/>
              </w:rPr>
              <w:t>quanto ao uso</w:t>
            </w:r>
            <w:r w:rsidR="00CA5F30" w:rsidRPr="00352C55">
              <w:rPr>
                <w:rFonts w:asciiTheme="minorHAnsi" w:hAnsiTheme="minorHAnsi" w:cstheme="minorHAnsi"/>
                <w:sz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</w:rPr>
              <w:t>o</w:t>
            </w:r>
            <w:r w:rsidR="00575691" w:rsidRPr="00352C55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CA5F30" w:rsidRPr="00352C55">
              <w:rPr>
                <w:rFonts w:asciiTheme="minorHAnsi" w:hAnsiTheme="minorHAnsi" w:cstheme="minorHAnsi"/>
                <w:sz w:val="22"/>
              </w:rPr>
              <w:t>uniforme</w:t>
            </w:r>
            <w:r w:rsidR="00575691" w:rsidRPr="00352C55">
              <w:rPr>
                <w:rFonts w:asciiTheme="minorHAnsi" w:hAnsiTheme="minorHAnsi" w:cstheme="minorHAnsi"/>
                <w:sz w:val="22"/>
              </w:rPr>
              <w:t>.</w:t>
            </w:r>
            <w:r w:rsidR="00575691">
              <w:rPr>
                <w:sz w:val="22"/>
              </w:rPr>
              <w:t xml:space="preserve"> </w:t>
            </w:r>
            <w:r w:rsidR="00BE5396" w:rsidRPr="00BE5396">
              <w:rPr>
                <w:rFonts w:asciiTheme="minorHAnsi" w:hAnsiTheme="minorHAnsi" w:cstheme="minorHAnsi"/>
                <w:sz w:val="22"/>
              </w:rPr>
              <w:t>Esta informa</w:t>
            </w:r>
            <w:r w:rsidR="00BE5396">
              <w:rPr>
                <w:rFonts w:asciiTheme="minorHAnsi" w:hAnsiTheme="minorHAnsi" w:cstheme="minorHAnsi"/>
                <w:sz w:val="22"/>
              </w:rPr>
              <w:t xml:space="preserve">ção é repassada durante o processo de admissão. </w:t>
            </w:r>
          </w:p>
        </w:tc>
      </w:tr>
    </w:tbl>
    <w:p w14:paraId="3A92C291" w14:textId="77777777" w:rsidR="005407DA" w:rsidRDefault="005407DA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2B3F0F6A" w14:textId="77777777" w:rsidR="009D6B68" w:rsidRDefault="009D6B68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2D3F2E13" w14:textId="77777777" w:rsidR="009D6B68" w:rsidRDefault="009D6B68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9D6B68" w:rsidRPr="00B34558" w14:paraId="7BE87815" w14:textId="77777777" w:rsidTr="008F2508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6BD75D33" w14:textId="77777777" w:rsidR="009D6B68" w:rsidRDefault="009D6B68" w:rsidP="008F2508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F669D" w14:textId="77777777" w:rsidR="009D6B68" w:rsidRPr="008B3C52" w:rsidRDefault="009D6B68" w:rsidP="008F2508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0FB05CE5" w14:textId="77777777" w:rsidR="009D6B68" w:rsidRPr="00DD1FF5" w:rsidRDefault="009D6B68" w:rsidP="008F2508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9D6B68" w:rsidRPr="002F5E97" w14:paraId="3172475C" w14:textId="77777777" w:rsidTr="008F2508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9D6B68" w14:paraId="46533563" w14:textId="77777777" w:rsidTr="008F2508">
              <w:sdt>
                <w:sdtPr>
                  <w:alias w:val="Clique para Inserir o Ícone"/>
                  <w:tag w:val="Ícone"/>
                  <w:id w:val="509034317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14:paraId="2053B4FE" w14:textId="77777777" w:rsidR="009D6B68" w:rsidRDefault="009D6B68" w:rsidP="008F2508">
                      <w:r>
                        <w:rPr>
                          <w:noProof/>
                        </w:rPr>
                        <w:drawing>
                          <wp:inline distT="0" distB="0" distL="0" distR="0" wp14:anchorId="1F678DBA" wp14:editId="62B4DF87">
                            <wp:extent cx="975445" cy="962979"/>
                            <wp:effectExtent l="0" t="0" r="0" b="8890"/>
                            <wp:docPr id="7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9D6B68" w14:paraId="3FC6CABA" w14:textId="77777777" w:rsidTr="008F2508">
              <w:tc>
                <w:tcPr>
                  <w:tcW w:w="1843" w:type="dxa"/>
                </w:tcPr>
                <w:p w14:paraId="0133EAE4" w14:textId="77777777" w:rsidR="009D6B68" w:rsidRDefault="009D6B68" w:rsidP="008F2508">
                  <w:pPr>
                    <w:pStyle w:val="TextoCabealho"/>
                  </w:pPr>
                </w:p>
              </w:tc>
            </w:tr>
            <w:tr w:rsidR="009D6B68" w14:paraId="0D8F2B13" w14:textId="77777777" w:rsidTr="008F2508">
              <w:tc>
                <w:tcPr>
                  <w:tcW w:w="1843" w:type="dxa"/>
                </w:tcPr>
                <w:p w14:paraId="485C0741" w14:textId="77777777" w:rsidR="009D6B68" w:rsidRPr="000A05F1" w:rsidRDefault="009D6B68" w:rsidP="008F2508">
                  <w:pPr>
                    <w:pStyle w:val="FUNCAO"/>
                  </w:pPr>
                  <w:r>
                    <w:t>ASSISTENTE ADMINISTRATIVO</w:t>
                  </w:r>
                </w:p>
              </w:tc>
            </w:tr>
            <w:tr w:rsidR="009D6B68" w14:paraId="29D3CF61" w14:textId="77777777" w:rsidTr="008F2508">
              <w:tc>
                <w:tcPr>
                  <w:tcW w:w="1843" w:type="dxa"/>
                </w:tcPr>
                <w:p w14:paraId="48741EF1" w14:textId="77777777" w:rsidR="009D6B68" w:rsidRPr="000A05F1" w:rsidRDefault="009D6B68" w:rsidP="008F2508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9D6B68" w14:paraId="2BCCDAD6" w14:textId="77777777" w:rsidTr="008F2508">
              <w:tc>
                <w:tcPr>
                  <w:tcW w:w="1843" w:type="dxa"/>
                </w:tcPr>
                <w:p w14:paraId="3DC78F2F" w14:textId="77777777" w:rsidR="009D6B68" w:rsidRPr="000A05F1" w:rsidRDefault="009D6B68" w:rsidP="008F2508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9D6B68" w:rsidRPr="006B3FF2" w14:paraId="6B61F755" w14:textId="77777777" w:rsidTr="008F2508">
              <w:tc>
                <w:tcPr>
                  <w:tcW w:w="1843" w:type="dxa"/>
                </w:tcPr>
                <w:p w14:paraId="6CF418A2" w14:textId="77777777" w:rsidR="009D6B68" w:rsidRPr="000A05F1" w:rsidRDefault="009D6B68" w:rsidP="008F2508">
                  <w:pPr>
                    <w:pStyle w:val="FUNCAO"/>
                  </w:pPr>
                  <w:r>
                    <w:t>ALMOXARIFADO</w:t>
                  </w:r>
                </w:p>
              </w:tc>
            </w:tr>
          </w:tbl>
          <w:p w14:paraId="285A7B15" w14:textId="77777777" w:rsidR="009D6B68" w:rsidRPr="006B3FF2" w:rsidRDefault="009D6B68" w:rsidP="008F2508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308A34" w14:textId="77777777" w:rsidR="009D6B68" w:rsidRPr="008B3C52" w:rsidRDefault="009D6B68" w:rsidP="008F2508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0B32C1DD" w14:textId="77777777" w:rsidR="009D6B68" w:rsidRDefault="009D6B68" w:rsidP="009D6B68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14:paraId="3543EE03" w14:textId="77777777" w:rsidR="009D6B68" w:rsidRDefault="009D6B68" w:rsidP="009D6B68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14:paraId="0A0EC1CF" w14:textId="77777777" w:rsidR="009D6B68" w:rsidRDefault="009D6B68" w:rsidP="009D6B68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14:paraId="732DD812" w14:textId="77777777" w:rsidR="009D6B68" w:rsidRPr="00352C55" w:rsidRDefault="009D6B68" w:rsidP="008F2508">
            <w:pPr>
              <w:pStyle w:val="bULLET01"/>
              <w:rPr>
                <w:rFonts w:asciiTheme="minorHAnsi" w:hAnsiTheme="minorHAnsi" w:cstheme="minorHAnsi"/>
                <w:sz w:val="22"/>
              </w:rPr>
            </w:pPr>
            <w:r w:rsidRPr="00352C55">
              <w:rPr>
                <w:rFonts w:asciiTheme="minorHAnsi" w:hAnsiTheme="minorHAnsi" w:cstheme="minorHAnsi"/>
                <w:sz w:val="22"/>
              </w:rPr>
              <w:t>Com a frequência definida, todo colaborador recebe um novo uniforme conforme cronograma do setor Almoxarifado.</w:t>
            </w:r>
          </w:p>
          <w:p w14:paraId="40C71B62" w14:textId="77777777" w:rsidR="009D6B68" w:rsidRPr="0080230F" w:rsidRDefault="009D6B68" w:rsidP="009D6B68">
            <w:pPr>
              <w:pStyle w:val="bULLET01"/>
              <w:numPr>
                <w:ilvl w:val="0"/>
                <w:numId w:val="0"/>
              </w:numPr>
              <w:rPr>
                <w:sz w:val="22"/>
              </w:rPr>
            </w:pPr>
          </w:p>
        </w:tc>
      </w:tr>
    </w:tbl>
    <w:p w14:paraId="08285636" w14:textId="77777777" w:rsidR="009D6B68" w:rsidRPr="00397668" w:rsidRDefault="009D6B68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sectPr w:rsidR="009D6B68" w:rsidRPr="00397668" w:rsidSect="00ED5043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99FCA" w14:textId="77777777" w:rsidR="00BF7E8F" w:rsidRDefault="00BF7E8F" w:rsidP="003615F8">
      <w:pPr>
        <w:spacing w:after="0" w:line="240" w:lineRule="auto"/>
      </w:pPr>
      <w:r>
        <w:separator/>
      </w:r>
    </w:p>
  </w:endnote>
  <w:endnote w:type="continuationSeparator" w:id="0">
    <w:p w14:paraId="6BA83E65" w14:textId="77777777" w:rsidR="00BF7E8F" w:rsidRDefault="00BF7E8F" w:rsidP="003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05"/>
    </w:tblGrid>
    <w:tr w:rsidR="001A6181" w14:paraId="4709F5E2" w14:textId="77777777" w:rsidTr="000E0F60">
      <w:tc>
        <w:tcPr>
          <w:tcW w:w="10989" w:type="dxa"/>
        </w:tcPr>
        <w:p w14:paraId="18B3DBF5" w14:textId="77777777" w:rsidR="001A6181" w:rsidRDefault="009E7A37">
          <w:pPr>
            <w:pStyle w:val="Rodap"/>
          </w:pPr>
          <w:r>
            <w:pict w14:anchorId="515114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1A6181" w14:paraId="566A62B2" w14:textId="77777777" w:rsidTr="000E0F60">
      <w:tc>
        <w:tcPr>
          <w:tcW w:w="10989" w:type="dxa"/>
        </w:tcPr>
        <w:p w14:paraId="642ABB90" w14:textId="77777777" w:rsidR="001A6181" w:rsidRPr="000E0F60" w:rsidRDefault="000E0F60" w:rsidP="000E0F60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4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22525119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14:paraId="4A592945" w14:textId="77777777" w:rsidR="001A6181" w:rsidRPr="00B34558" w:rsidRDefault="001A6181">
    <w:pPr>
      <w:pStyle w:val="Rodap"/>
      <w:rPr>
        <w:rFonts w:ascii="Arial Black" w:hAnsi="Arial Black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05"/>
    </w:tblGrid>
    <w:tr w:rsidR="00ED5043" w14:paraId="3AB652FD" w14:textId="77777777" w:rsidTr="00CD5351">
      <w:tc>
        <w:tcPr>
          <w:tcW w:w="10989" w:type="dxa"/>
        </w:tcPr>
        <w:p w14:paraId="631BC08A" w14:textId="77777777" w:rsidR="00ED5043" w:rsidRDefault="009E7A37" w:rsidP="00CD5351">
          <w:pPr>
            <w:pStyle w:val="Rodap"/>
          </w:pPr>
          <w:r>
            <w:pict w14:anchorId="2AEC3E9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ED5043" w14:paraId="644BB24E" w14:textId="77777777" w:rsidTr="00CD5351">
      <w:tc>
        <w:tcPr>
          <w:tcW w:w="10989" w:type="dxa"/>
        </w:tcPr>
        <w:p w14:paraId="7F9A7A1D" w14:textId="77777777" w:rsidR="00ED5043" w:rsidRPr="000E0F60" w:rsidRDefault="00ED5043" w:rsidP="00CD5351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1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84411522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14:paraId="47043945" w14:textId="77777777" w:rsidR="00ED5043" w:rsidRDefault="00ED5043" w:rsidP="00ED5043">
    <w:pPr>
      <w:pStyle w:val="ESPA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01868" w14:textId="77777777" w:rsidR="00BF7E8F" w:rsidRDefault="00BF7E8F" w:rsidP="003615F8">
      <w:pPr>
        <w:spacing w:after="0" w:line="240" w:lineRule="auto"/>
      </w:pPr>
      <w:r>
        <w:separator/>
      </w:r>
    </w:p>
  </w:footnote>
  <w:footnote w:type="continuationSeparator" w:id="0">
    <w:p w14:paraId="1A840C8E" w14:textId="77777777" w:rsidR="00BF7E8F" w:rsidRDefault="00BF7E8F" w:rsidP="0036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1"/>
      <w:gridCol w:w="1483"/>
      <w:gridCol w:w="1978"/>
      <w:gridCol w:w="830"/>
      <w:gridCol w:w="1876"/>
      <w:gridCol w:w="888"/>
      <w:gridCol w:w="882"/>
    </w:tblGrid>
    <w:tr w:rsidR="00442FAE" w14:paraId="49A67577" w14:textId="77777777" w:rsidTr="00442FAE">
      <w:trPr>
        <w:gridAfter w:val="4"/>
        <w:wAfter w:w="4476" w:type="dxa"/>
        <w:jc w:val="center"/>
      </w:trPr>
      <w:tc>
        <w:tcPr>
          <w:tcW w:w="3224" w:type="dxa"/>
          <w:gridSpan w:val="2"/>
          <w:vAlign w:val="center"/>
        </w:tcPr>
        <w:p w14:paraId="1E4CC238" w14:textId="77777777" w:rsidR="00442FAE" w:rsidRPr="003615F8" w:rsidRDefault="00442FAE" w:rsidP="00442FAE">
          <w:pPr>
            <w:pStyle w:val="Cabealho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7F61B643" wp14:editId="629A3787">
                <wp:extent cx="1335085" cy="46449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8" w:type="dxa"/>
        </w:tcPr>
        <w:p w14:paraId="01C3A53B" w14:textId="77777777" w:rsidR="00442FAE" w:rsidRPr="003615F8" w:rsidRDefault="00442FAE">
          <w:pPr>
            <w:pStyle w:val="Cabealho"/>
            <w:rPr>
              <w:rFonts w:ascii="Arial Narrow" w:hAnsi="Arial Narrow"/>
            </w:rPr>
          </w:pPr>
        </w:p>
      </w:tc>
    </w:tr>
    <w:tr w:rsidR="00442FAE" w:rsidRPr="000E1207" w14:paraId="47B92AFF" w14:textId="77777777" w:rsidTr="00442FAE">
      <w:tblPrEx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Ex>
      <w:trPr>
        <w:trHeight w:val="510"/>
        <w:jc w:val="center"/>
      </w:trPr>
      <w:tc>
        <w:tcPr>
          <w:tcW w:w="1741" w:type="dxa"/>
          <w:vAlign w:val="center"/>
        </w:tcPr>
        <w:p w14:paraId="11F53672" w14:textId="77777777" w:rsidR="00442FAE" w:rsidRPr="00C10F7D" w:rsidRDefault="00442FAE" w:rsidP="00ED5043">
          <w:pPr>
            <w:rPr>
              <w:rFonts w:ascii="Arial Black" w:hAnsi="Arial Black"/>
            </w:rPr>
          </w:pPr>
          <w:r w:rsidRPr="00521695">
            <w:rPr>
              <w:rFonts w:ascii="Arial Black" w:hAnsi="Arial Black"/>
              <w:sz w:val="36"/>
            </w:rPr>
            <w:t>P.</w:t>
          </w:r>
          <w:proofErr w:type="gramStart"/>
          <w:r w:rsidRPr="00521695">
            <w:rPr>
              <w:rFonts w:ascii="Arial Black" w:hAnsi="Arial Black"/>
              <w:sz w:val="36"/>
            </w:rPr>
            <w:t>O.P</w:t>
          </w:r>
          <w:proofErr w:type="gramEnd"/>
        </w:p>
      </w:tc>
      <w:tc>
        <w:tcPr>
          <w:tcW w:w="4291" w:type="dxa"/>
          <w:gridSpan w:val="3"/>
          <w:vAlign w:val="center"/>
        </w:tcPr>
        <w:p w14:paraId="0736603A" w14:textId="77777777" w:rsidR="00442FAE" w:rsidRPr="00ED5043" w:rsidRDefault="00442FAE" w:rsidP="00ED5043">
          <w:pPr>
            <w:rPr>
              <w:rFonts w:ascii="Arial Narrow" w:hAnsi="Arial Narrow"/>
              <w:b/>
              <w:sz w:val="18"/>
            </w:rPr>
          </w:pPr>
          <w:proofErr w:type="spellStart"/>
          <w:r w:rsidRPr="00ED5043">
            <w:rPr>
              <w:rFonts w:ascii="Arial Narrow" w:hAnsi="Arial Narrow"/>
              <w:b/>
            </w:rPr>
            <w:t>Procedimento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Operacional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Padrão</w:t>
          </w:r>
          <w:proofErr w:type="spellEnd"/>
        </w:p>
      </w:tc>
      <w:tc>
        <w:tcPr>
          <w:tcW w:w="1876" w:type="dxa"/>
          <w:vAlign w:val="center"/>
        </w:tcPr>
        <w:p w14:paraId="4C163602" w14:textId="77777777" w:rsidR="00442FAE" w:rsidRPr="000E1207" w:rsidRDefault="00442FAE" w:rsidP="00BB0B72">
          <w:pPr>
            <w:pStyle w:val="POP"/>
            <w:jc w:val="center"/>
          </w:pPr>
          <w:r w:rsidRPr="00442FAE">
            <w:t>POP- DHO-0</w:t>
          </w:r>
          <w:r w:rsidR="00156156">
            <w:t>2</w:t>
          </w:r>
        </w:p>
      </w:tc>
      <w:tc>
        <w:tcPr>
          <w:tcW w:w="888" w:type="dxa"/>
          <w:vAlign w:val="center"/>
        </w:tcPr>
        <w:p w14:paraId="0B22D9A0" w14:textId="77777777" w:rsidR="00442FAE" w:rsidRPr="000E1207" w:rsidRDefault="00442FAE" w:rsidP="00ED5043">
          <w:pPr>
            <w:rPr>
              <w:rFonts w:ascii="Arial Narrow" w:hAnsi="Arial Narrow"/>
              <w:b/>
              <w:sz w:val="20"/>
              <w:szCs w:val="20"/>
            </w:rPr>
          </w:pPr>
          <w:r w:rsidRPr="000E1207">
            <w:rPr>
              <w:rFonts w:ascii="Arial Narrow" w:hAnsi="Arial Narrow"/>
              <w:b/>
              <w:sz w:val="20"/>
              <w:szCs w:val="20"/>
            </w:rPr>
            <w:t>REV.:</w:t>
          </w:r>
        </w:p>
      </w:tc>
      <w:tc>
        <w:tcPr>
          <w:tcW w:w="882" w:type="dxa"/>
          <w:vAlign w:val="center"/>
        </w:tcPr>
        <w:p w14:paraId="53037C02" w14:textId="77777777" w:rsidR="00442FAE" w:rsidRPr="000E1207" w:rsidRDefault="00442FAE" w:rsidP="00ED5043">
          <w:pPr>
            <w:pStyle w:val="POP"/>
            <w:jc w:val="center"/>
            <w:rPr>
              <w:rFonts w:ascii="Arial Narrow" w:hAnsi="Arial Narrow"/>
              <w:b/>
              <w:sz w:val="14"/>
            </w:rPr>
          </w:pPr>
          <w:r w:rsidRPr="000E1207">
            <w:t>0</w:t>
          </w:r>
          <w:r w:rsidR="00156156">
            <w:t>1</w:t>
          </w:r>
        </w:p>
      </w:tc>
    </w:tr>
  </w:tbl>
  <w:p w14:paraId="25B36369" w14:textId="77777777" w:rsidR="00ED5043" w:rsidRDefault="00ED5043" w:rsidP="00ED5043">
    <w:pPr>
      <w:pStyle w:val="ESPA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24"/>
      <w:gridCol w:w="3016"/>
      <w:gridCol w:w="4265"/>
    </w:tblGrid>
    <w:tr w:rsidR="00ED5043" w14:paraId="15285C7D" w14:textId="77777777" w:rsidTr="00CD5351">
      <w:tc>
        <w:tcPr>
          <w:tcW w:w="2518" w:type="dxa"/>
          <w:vAlign w:val="center"/>
        </w:tcPr>
        <w:p w14:paraId="2E3BB45E" w14:textId="77777777" w:rsidR="00ED5043" w:rsidRPr="003615F8" w:rsidRDefault="00ED5043" w:rsidP="00CD5351">
          <w:pPr>
            <w:pStyle w:val="Cabealho"/>
            <w:jc w:val="center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2E879B04" wp14:editId="2352B0C3">
                <wp:extent cx="1335085" cy="46449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6" w:type="dxa"/>
        </w:tcPr>
        <w:p w14:paraId="43834DD8" w14:textId="77777777" w:rsidR="00ED5043" w:rsidRPr="003615F8" w:rsidRDefault="00ED5043" w:rsidP="00CD5351">
          <w:pPr>
            <w:pStyle w:val="Cabealho"/>
            <w:rPr>
              <w:rFonts w:ascii="Arial Narrow" w:hAnsi="Arial Narrow"/>
            </w:rPr>
          </w:pPr>
        </w:p>
      </w:tc>
      <w:sdt>
        <w:sdtPr>
          <w:rPr>
            <w:rFonts w:ascii="Arial Narrow" w:hAnsi="Arial Narrow"/>
          </w:rPr>
          <w:id w:val="1813133922"/>
          <w:picture/>
        </w:sdtPr>
        <w:sdtEndPr/>
        <w:sdtContent>
          <w:tc>
            <w:tcPr>
              <w:tcW w:w="3705" w:type="dxa"/>
            </w:tcPr>
            <w:p w14:paraId="1F4E2D30" w14:textId="77777777" w:rsidR="00ED5043" w:rsidRPr="003615F8" w:rsidRDefault="00ED5043" w:rsidP="00CD5351">
              <w:pPr>
                <w:pStyle w:val="Cabealho"/>
                <w:jc w:val="right"/>
                <w:rPr>
                  <w:rFonts w:ascii="Arial Narrow" w:hAnsi="Arial Narrow"/>
                </w:rPr>
              </w:pPr>
              <w:r w:rsidRPr="00C10F7D">
                <w:rPr>
                  <w:rFonts w:ascii="Arial Narrow" w:hAnsi="Arial Narrow"/>
                  <w:noProof/>
                  <w:shd w:val="clear" w:color="auto" w:fill="FF0000"/>
                </w:rPr>
                <w:drawing>
                  <wp:inline distT="0" distB="0" distL="0" distR="0" wp14:anchorId="3653E72E" wp14:editId="4BD8AE58">
                    <wp:extent cx="1994185" cy="554400"/>
                    <wp:effectExtent l="0" t="0" r="6350" b="0"/>
                    <wp:docPr id="6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94185" cy="55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ED5043" w14:paraId="2BF1AEFE" w14:textId="77777777" w:rsidTr="00CD5351">
      <w:tc>
        <w:tcPr>
          <w:tcW w:w="10989" w:type="dxa"/>
          <w:gridSpan w:val="3"/>
          <w:vAlign w:val="center"/>
        </w:tcPr>
        <w:p w14:paraId="4870D6EA" w14:textId="77777777" w:rsidR="00ED5043" w:rsidRPr="003615F8" w:rsidRDefault="009E7A37" w:rsidP="00CD5351">
          <w:pPr>
            <w:pStyle w:val="Cabealho"/>
            <w:jc w:val="right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pict w14:anchorId="52A54F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55.1pt;height:6.1pt" o:hrpct="0" o:hralign="right" o:hr="t">
                <v:imagedata r:id="rId3" o:title="LINHA02"/>
              </v:shape>
            </w:pict>
          </w:r>
        </w:p>
      </w:tc>
    </w:tr>
  </w:tbl>
  <w:p w14:paraId="71D313E5" w14:textId="77777777" w:rsidR="00ED5043" w:rsidRDefault="00ED5043" w:rsidP="00ED5043">
    <w:pPr>
      <w:pStyle w:val="ESPA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27C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2CA2"/>
    <w:multiLevelType w:val="hybridMultilevel"/>
    <w:tmpl w:val="1632EF4E"/>
    <w:lvl w:ilvl="0" w:tplc="3D8465BA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50EBC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4712A"/>
    <w:multiLevelType w:val="hybridMultilevel"/>
    <w:tmpl w:val="583C6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927DB"/>
    <w:multiLevelType w:val="hybridMultilevel"/>
    <w:tmpl w:val="18BC3A1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52529B"/>
    <w:multiLevelType w:val="hybridMultilevel"/>
    <w:tmpl w:val="1160F39C"/>
    <w:lvl w:ilvl="0" w:tplc="56EC1C8C">
      <w:start w:val="1"/>
      <w:numFmt w:val="bullet"/>
      <w:pStyle w:val="NOTA"/>
      <w:lvlText w:val="è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D0966"/>
    <w:multiLevelType w:val="hybridMultilevel"/>
    <w:tmpl w:val="DD7C782A"/>
    <w:lvl w:ilvl="0" w:tplc="7D78C468">
      <w:start w:val="1"/>
      <w:numFmt w:val="lowerRoman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A44F3"/>
    <w:multiLevelType w:val="hybridMultilevel"/>
    <w:tmpl w:val="C2C0E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E61F0"/>
    <w:multiLevelType w:val="hybridMultilevel"/>
    <w:tmpl w:val="381CD5EC"/>
    <w:lvl w:ilvl="0" w:tplc="04160019">
      <w:start w:val="1"/>
      <w:numFmt w:val="lowerLetter"/>
      <w:pStyle w:val="bULLET01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17857"/>
    <w:multiLevelType w:val="hybridMultilevel"/>
    <w:tmpl w:val="09929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40A4C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71B5A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75252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378C2"/>
    <w:multiLevelType w:val="hybridMultilevel"/>
    <w:tmpl w:val="E17E55B0"/>
    <w:lvl w:ilvl="0" w:tplc="BCF22124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A5F79"/>
    <w:multiLevelType w:val="hybridMultilevel"/>
    <w:tmpl w:val="7D023D9C"/>
    <w:lvl w:ilvl="0" w:tplc="FAE6DAD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22550"/>
    <w:multiLevelType w:val="hybridMultilevel"/>
    <w:tmpl w:val="70FE2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00D41"/>
    <w:multiLevelType w:val="hybridMultilevel"/>
    <w:tmpl w:val="2C5C37E0"/>
    <w:lvl w:ilvl="0" w:tplc="5A168DFE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C25C3"/>
    <w:multiLevelType w:val="multilevel"/>
    <w:tmpl w:val="381CD5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15"/>
  </w:num>
  <w:num w:numId="9">
    <w:abstractNumId w:val="7"/>
  </w:num>
  <w:num w:numId="10">
    <w:abstractNumId w:val="9"/>
  </w:num>
  <w:num w:numId="11">
    <w:abstractNumId w:val="2"/>
  </w:num>
  <w:num w:numId="12">
    <w:abstractNumId w:val="8"/>
    <w:lvlOverride w:ilvl="0">
      <w:startOverride w:val="6"/>
    </w:lvlOverride>
  </w:num>
  <w:num w:numId="13">
    <w:abstractNumId w:val="12"/>
  </w:num>
  <w:num w:numId="14">
    <w:abstractNumId w:val="8"/>
    <w:lvlOverride w:ilvl="0">
      <w:startOverride w:val="7"/>
    </w:lvlOverride>
  </w:num>
  <w:num w:numId="15">
    <w:abstractNumId w:val="17"/>
  </w:num>
  <w:num w:numId="16">
    <w:abstractNumId w:val="14"/>
  </w:num>
  <w:num w:numId="17">
    <w:abstractNumId w:val="6"/>
  </w:num>
  <w:num w:numId="18">
    <w:abstractNumId w:val="8"/>
    <w:lvlOverride w:ilvl="0">
      <w:startOverride w:val="8"/>
    </w:lvlOverride>
  </w:num>
  <w:num w:numId="19">
    <w:abstractNumId w:val="11"/>
  </w:num>
  <w:num w:numId="20">
    <w:abstractNumId w:val="8"/>
    <w:lvlOverride w:ilvl="0">
      <w:startOverride w:val="3"/>
    </w:lvlOverride>
  </w:num>
  <w:num w:numId="21">
    <w:abstractNumId w:val="10"/>
  </w:num>
  <w:num w:numId="22">
    <w:abstractNumId w:val="0"/>
  </w:num>
  <w:num w:numId="23">
    <w:abstractNumId w:val="8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024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D6"/>
    <w:rsid w:val="000279D6"/>
    <w:rsid w:val="00080F56"/>
    <w:rsid w:val="000A05F1"/>
    <w:rsid w:val="000D6AE9"/>
    <w:rsid w:val="000D7880"/>
    <w:rsid w:val="000E0F60"/>
    <w:rsid w:val="000E1207"/>
    <w:rsid w:val="000E2783"/>
    <w:rsid w:val="000E2E73"/>
    <w:rsid w:val="00130271"/>
    <w:rsid w:val="00156156"/>
    <w:rsid w:val="00177EC6"/>
    <w:rsid w:val="00191FF5"/>
    <w:rsid w:val="001A6181"/>
    <w:rsid w:val="001B4379"/>
    <w:rsid w:val="001F1763"/>
    <w:rsid w:val="00223EE9"/>
    <w:rsid w:val="002861F5"/>
    <w:rsid w:val="002956F1"/>
    <w:rsid w:val="002B07EE"/>
    <w:rsid w:val="002B1F14"/>
    <w:rsid w:val="002D67B4"/>
    <w:rsid w:val="002F2C03"/>
    <w:rsid w:val="002F5E97"/>
    <w:rsid w:val="003453B6"/>
    <w:rsid w:val="00352C55"/>
    <w:rsid w:val="003615F8"/>
    <w:rsid w:val="003812BE"/>
    <w:rsid w:val="00397668"/>
    <w:rsid w:val="003F7A1A"/>
    <w:rsid w:val="00416178"/>
    <w:rsid w:val="0042376C"/>
    <w:rsid w:val="00434E98"/>
    <w:rsid w:val="00442FAE"/>
    <w:rsid w:val="00484D24"/>
    <w:rsid w:val="004B569F"/>
    <w:rsid w:val="004C1045"/>
    <w:rsid w:val="00500940"/>
    <w:rsid w:val="00512DC4"/>
    <w:rsid w:val="005407DA"/>
    <w:rsid w:val="00570BEB"/>
    <w:rsid w:val="00575691"/>
    <w:rsid w:val="005D6793"/>
    <w:rsid w:val="005D7C6C"/>
    <w:rsid w:val="006315C2"/>
    <w:rsid w:val="00654039"/>
    <w:rsid w:val="0069095B"/>
    <w:rsid w:val="006B3FF2"/>
    <w:rsid w:val="006B6D16"/>
    <w:rsid w:val="00722C99"/>
    <w:rsid w:val="00756215"/>
    <w:rsid w:val="007A2122"/>
    <w:rsid w:val="007A64E9"/>
    <w:rsid w:val="007B1D50"/>
    <w:rsid w:val="008016A5"/>
    <w:rsid w:val="0080230F"/>
    <w:rsid w:val="00803CF7"/>
    <w:rsid w:val="00813F80"/>
    <w:rsid w:val="00833DF7"/>
    <w:rsid w:val="008F4993"/>
    <w:rsid w:val="0090079E"/>
    <w:rsid w:val="00917445"/>
    <w:rsid w:val="009521E3"/>
    <w:rsid w:val="00986D6B"/>
    <w:rsid w:val="009A0CBB"/>
    <w:rsid w:val="009B6F89"/>
    <w:rsid w:val="009D4D22"/>
    <w:rsid w:val="009D6B68"/>
    <w:rsid w:val="009E3F44"/>
    <w:rsid w:val="009E7A37"/>
    <w:rsid w:val="009F1848"/>
    <w:rsid w:val="00A30FF5"/>
    <w:rsid w:val="00A33093"/>
    <w:rsid w:val="00A53EC9"/>
    <w:rsid w:val="00AA4A77"/>
    <w:rsid w:val="00AA5C67"/>
    <w:rsid w:val="00AC125F"/>
    <w:rsid w:val="00AE57FF"/>
    <w:rsid w:val="00B10836"/>
    <w:rsid w:val="00B12DB0"/>
    <w:rsid w:val="00B15207"/>
    <w:rsid w:val="00B34558"/>
    <w:rsid w:val="00B451BF"/>
    <w:rsid w:val="00B46D91"/>
    <w:rsid w:val="00B55230"/>
    <w:rsid w:val="00B76D23"/>
    <w:rsid w:val="00B80342"/>
    <w:rsid w:val="00B8093E"/>
    <w:rsid w:val="00BB0B72"/>
    <w:rsid w:val="00BE5396"/>
    <w:rsid w:val="00BF10A1"/>
    <w:rsid w:val="00BF7E8F"/>
    <w:rsid w:val="00C10F7D"/>
    <w:rsid w:val="00C12CFA"/>
    <w:rsid w:val="00C22824"/>
    <w:rsid w:val="00C35EC4"/>
    <w:rsid w:val="00C65600"/>
    <w:rsid w:val="00C82E08"/>
    <w:rsid w:val="00C90FCE"/>
    <w:rsid w:val="00C945B8"/>
    <w:rsid w:val="00CA5F30"/>
    <w:rsid w:val="00CC655D"/>
    <w:rsid w:val="00D17DA1"/>
    <w:rsid w:val="00D23A24"/>
    <w:rsid w:val="00D6066E"/>
    <w:rsid w:val="00DD1FF5"/>
    <w:rsid w:val="00DF151D"/>
    <w:rsid w:val="00E66EEA"/>
    <w:rsid w:val="00E676BD"/>
    <w:rsid w:val="00E75D90"/>
    <w:rsid w:val="00E83982"/>
    <w:rsid w:val="00E84EF3"/>
    <w:rsid w:val="00E87D14"/>
    <w:rsid w:val="00EC57F7"/>
    <w:rsid w:val="00EC7C53"/>
    <w:rsid w:val="00ED5043"/>
    <w:rsid w:val="00F16AD1"/>
    <w:rsid w:val="00F2142F"/>
    <w:rsid w:val="00F40D38"/>
    <w:rsid w:val="00F42DF1"/>
    <w:rsid w:val="00F47435"/>
    <w:rsid w:val="00F72DA8"/>
    <w:rsid w:val="00F731B3"/>
    <w:rsid w:val="00F91FE9"/>
    <w:rsid w:val="00FB2EF8"/>
    <w:rsid w:val="00FB5A3B"/>
    <w:rsid w:val="00FC3F43"/>
    <w:rsid w:val="00FD18E2"/>
    <w:rsid w:val="00FD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</o:shapelayout>
  </w:shapeDefaults>
  <w:decimalSymbol w:val=","/>
  <w:listSeparator w:val=";"/>
  <w14:docId w14:val="10C44D6E"/>
  <w15:docId w15:val="{308D9AAC-A275-471C-B761-FDFBD57C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5F8"/>
  </w:style>
  <w:style w:type="paragraph" w:styleId="Rodap">
    <w:name w:val="footer"/>
    <w:basedOn w:val="Normal"/>
    <w:link w:val="Rodap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5F8"/>
  </w:style>
  <w:style w:type="table" w:styleId="Tabelacomgrade">
    <w:name w:val="Table Grid"/>
    <w:basedOn w:val="Tabelanormal"/>
    <w:uiPriority w:val="59"/>
    <w:rsid w:val="00361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61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15F8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0E12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oCabealho">
    <w:name w:val="TextoCabeçalho"/>
    <w:basedOn w:val="Normal"/>
    <w:qFormat/>
    <w:rsid w:val="009A0CBB"/>
    <w:pPr>
      <w:spacing w:after="0" w:line="240" w:lineRule="auto"/>
      <w:ind w:left="113"/>
    </w:pPr>
    <w:rPr>
      <w:rFonts w:ascii="Arial Narrow" w:hAnsi="Arial Narrow"/>
      <w:b/>
      <w:caps/>
      <w:sz w:val="20"/>
      <w:lang w:val="pt-BR"/>
    </w:rPr>
  </w:style>
  <w:style w:type="paragraph" w:customStyle="1" w:styleId="POP">
    <w:name w:val="POP"/>
    <w:basedOn w:val="Normal"/>
    <w:qFormat/>
    <w:rsid w:val="001F1763"/>
    <w:pPr>
      <w:spacing w:after="0" w:line="240" w:lineRule="auto"/>
    </w:pPr>
    <w:rPr>
      <w:rFonts w:ascii="Arial Black" w:hAnsi="Arial Black"/>
      <w:caps/>
      <w:sz w:val="20"/>
      <w:szCs w:val="20"/>
    </w:rPr>
  </w:style>
  <w:style w:type="paragraph" w:styleId="SemEspaamento">
    <w:name w:val="No Spacing"/>
    <w:uiPriority w:val="1"/>
    <w:qFormat/>
    <w:rsid w:val="00B34558"/>
    <w:pPr>
      <w:spacing w:after="0" w:line="240" w:lineRule="auto"/>
    </w:pPr>
    <w:rPr>
      <w:lang w:val="pt-BR"/>
    </w:rPr>
  </w:style>
  <w:style w:type="paragraph" w:customStyle="1" w:styleId="bULLET01">
    <w:name w:val="bULLET01"/>
    <w:basedOn w:val="SemEspaamento"/>
    <w:qFormat/>
    <w:rsid w:val="00C90FCE"/>
    <w:pPr>
      <w:numPr>
        <w:numId w:val="1"/>
      </w:numPr>
      <w:spacing w:after="120"/>
    </w:pPr>
    <w:rPr>
      <w:rFonts w:ascii="Arial Narrow" w:hAnsi="Arial Narrow"/>
      <w:sz w:val="20"/>
      <w:szCs w:val="20"/>
    </w:rPr>
  </w:style>
  <w:style w:type="paragraph" w:customStyle="1" w:styleId="ESPAO">
    <w:name w:val="ESPAÇO"/>
    <w:basedOn w:val="POP"/>
    <w:qFormat/>
    <w:rsid w:val="00F16AD1"/>
    <w:rPr>
      <w:rFonts w:ascii="Arial Narrow" w:hAnsi="Arial Narrow"/>
      <w:sz w:val="10"/>
      <w:szCs w:val="10"/>
    </w:rPr>
  </w:style>
  <w:style w:type="paragraph" w:customStyle="1" w:styleId="Texto">
    <w:name w:val="Texto"/>
    <w:basedOn w:val="Normal"/>
    <w:qFormat/>
    <w:rsid w:val="00F16AD1"/>
    <w:pPr>
      <w:spacing w:after="0" w:line="240" w:lineRule="auto"/>
    </w:pPr>
    <w:rPr>
      <w:rFonts w:ascii="Arial Narrow" w:hAnsi="Arial Narrow"/>
      <w:lang w:val="pt-BR"/>
    </w:rPr>
  </w:style>
  <w:style w:type="paragraph" w:customStyle="1" w:styleId="NOTA">
    <w:name w:val="NOTA"/>
    <w:basedOn w:val="SemEspaamento"/>
    <w:qFormat/>
    <w:rsid w:val="00D17DA1"/>
    <w:pPr>
      <w:numPr>
        <w:numId w:val="5"/>
      </w:numPr>
      <w:shd w:val="pct15" w:color="auto" w:fill="auto"/>
      <w:spacing w:before="360"/>
      <w:ind w:left="397" w:hanging="397"/>
    </w:pPr>
    <w:rPr>
      <w:rFonts w:ascii="Arial Narrow" w:hAnsi="Arial Narrow"/>
    </w:rPr>
  </w:style>
  <w:style w:type="paragraph" w:customStyle="1" w:styleId="FUNCAO">
    <w:name w:val="FUNCAO"/>
    <w:basedOn w:val="TextoCabealho"/>
    <w:qFormat/>
    <w:rsid w:val="00F40D38"/>
    <w:rPr>
      <w:sz w:val="18"/>
    </w:rPr>
  </w:style>
  <w:style w:type="paragraph" w:customStyle="1" w:styleId="Texto-Box">
    <w:name w:val="Texto-Box"/>
    <w:basedOn w:val="Texto"/>
    <w:qFormat/>
    <w:rsid w:val="00570BEB"/>
    <w:pPr>
      <w:ind w:left="113"/>
    </w:pPr>
  </w:style>
  <w:style w:type="character" w:styleId="TextodoEspaoReservado">
    <w:name w:val="Placeholder Text"/>
    <w:basedOn w:val="Fontepargpadro"/>
    <w:uiPriority w:val="99"/>
    <w:semiHidden/>
    <w:rsid w:val="00416178"/>
    <w:rPr>
      <w:color w:val="808080"/>
    </w:rPr>
  </w:style>
  <w:style w:type="paragraph" w:styleId="PargrafodaLista">
    <w:name w:val="List Paragraph"/>
    <w:basedOn w:val="Normal"/>
    <w:uiPriority w:val="34"/>
    <w:qFormat/>
    <w:rsid w:val="0057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2.Clientes\FIASA_05\_Manuais%20WCD%20Processos%202018\05.%20MANUAL%20FIAT%20PROFESSIONAL\Material_Recebido\SERVICOS\POP\Arquivo_Font\TemplateModeloPO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8B80633964463EBA27F7FE652186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D2747C-DA07-4F10-AAAD-37497985E7ED}"/>
      </w:docPartPr>
      <w:docPartBody>
        <w:p w:rsidR="000242EB" w:rsidRDefault="009D63B6" w:rsidP="009D63B6">
          <w:pPr>
            <w:pStyle w:val="788B80633964463EBA27F7FE65218605"/>
          </w:pPr>
          <w:r w:rsidRPr="00C34B02">
            <w:rPr>
              <w:rStyle w:val="TextodoEspaoReservado"/>
              <w:sz w:val="20"/>
              <w:szCs w:val="20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3B6"/>
    <w:rsid w:val="000242EB"/>
    <w:rsid w:val="0012532F"/>
    <w:rsid w:val="0021358F"/>
    <w:rsid w:val="003A79C0"/>
    <w:rsid w:val="003D0C6F"/>
    <w:rsid w:val="00684F94"/>
    <w:rsid w:val="009D63B6"/>
    <w:rsid w:val="00B0573D"/>
    <w:rsid w:val="00C31AF1"/>
    <w:rsid w:val="00C52614"/>
    <w:rsid w:val="00D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D63B6"/>
    <w:rPr>
      <w:color w:val="808080"/>
    </w:rPr>
  </w:style>
  <w:style w:type="paragraph" w:customStyle="1" w:styleId="D6DA9DF0C2DA41F4862281923E87FF8F">
    <w:name w:val="D6DA9DF0C2DA41F4862281923E87FF8F"/>
    <w:rsid w:val="009D63B6"/>
  </w:style>
  <w:style w:type="paragraph" w:customStyle="1" w:styleId="788B80633964463EBA27F7FE65218605">
    <w:name w:val="788B80633964463EBA27F7FE65218605"/>
    <w:rsid w:val="009D6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4DBF3-3B0E-41D8-9EFC-EB50D5CE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TemplateModeloPOP</Template>
  <TotalTime>1</TotalTime>
  <Pages>2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Luana Maria Gonçalves Farias</cp:lastModifiedBy>
  <cp:revision>3</cp:revision>
  <cp:lastPrinted>2019-08-14T21:00:00Z</cp:lastPrinted>
  <dcterms:created xsi:type="dcterms:W3CDTF">2019-08-14T21:01:00Z</dcterms:created>
  <dcterms:modified xsi:type="dcterms:W3CDTF">2019-12-05T15:08:00Z</dcterms:modified>
</cp:coreProperties>
</file>