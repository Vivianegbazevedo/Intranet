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1"/>
        <w:gridCol w:w="462"/>
        <w:gridCol w:w="1201"/>
        <w:gridCol w:w="279"/>
        <w:gridCol w:w="8026"/>
      </w:tblGrid>
      <w:tr w:rsidR="000E1207" w:rsidRPr="000E1207" w:rsidTr="000E1207">
        <w:trPr>
          <w:trHeight w:val="510"/>
        </w:trPr>
        <w:tc>
          <w:tcPr>
            <w:tcW w:w="1158" w:type="dxa"/>
            <w:gridSpan w:val="2"/>
            <w:vAlign w:val="center"/>
          </w:tcPr>
          <w:p w:rsidR="000E1207" w:rsidRPr="00C10F7D" w:rsidRDefault="00FD18E2" w:rsidP="000E1207">
            <w:pPr>
              <w:rPr>
                <w:rFonts w:ascii="Arial Black" w:hAnsi="Arial Black"/>
              </w:rPr>
            </w:pPr>
            <w:r w:rsidRPr="00FD18E2">
              <w:rPr>
                <w:rFonts w:ascii="Arial Black" w:hAnsi="Arial Black"/>
                <w:sz w:val="36"/>
              </w:rPr>
              <w:t>P.O.P</w:t>
            </w:r>
            <w:r w:rsidR="00FC3F43">
              <w:rPr>
                <w:rFonts w:ascii="Arial Black" w:hAnsi="Arial Black"/>
                <w:sz w:val="36"/>
              </w:rPr>
              <w:t>.</w:t>
            </w:r>
          </w:p>
        </w:tc>
        <w:tc>
          <w:tcPr>
            <w:tcW w:w="1218" w:type="dxa"/>
            <w:vAlign w:val="center"/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Procedimento</w:t>
            </w:r>
            <w:proofErr w:type="spellEnd"/>
          </w:p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Operacional</w:t>
            </w:r>
            <w:proofErr w:type="spellEnd"/>
          </w:p>
          <w:p w:rsidR="000E1207" w:rsidRDefault="000E1207" w:rsidP="000E1207"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Padrão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  <w:tc>
          <w:tcPr>
            <w:tcW w:w="834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6"/>
              <w:gridCol w:w="1838"/>
              <w:gridCol w:w="1284"/>
              <w:gridCol w:w="2976"/>
            </w:tblGrid>
            <w:tr w:rsidR="00416178" w:rsidTr="00E87D14">
              <w:trPr>
                <w:trHeight w:val="283"/>
              </w:trPr>
              <w:tc>
                <w:tcPr>
                  <w:tcW w:w="132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E87D14" w:rsidP="00E87D14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Processo:</w:t>
                  </w:r>
                </w:p>
              </w:tc>
              <w:tc>
                <w:tcPr>
                  <w:tcW w:w="1838" w:type="dxa"/>
                  <w:tcBorders>
                    <w:bottom w:val="dotted" w:sz="4" w:space="0" w:color="auto"/>
                    <w:right w:val="single" w:sz="8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E87D14" w:rsidP="00E87D14">
                  <w:pPr>
                    <w:pStyle w:val="TextoCabealho"/>
                    <w:ind w:left="0"/>
                    <w:rPr>
                      <w:sz w:val="18"/>
                    </w:rPr>
                  </w:pPr>
                  <w:r w:rsidRPr="000D7880">
                    <w:t>Gestão de Pessoas</w:t>
                  </w:r>
                </w:p>
              </w:tc>
              <w:tc>
                <w:tcPr>
                  <w:tcW w:w="1284" w:type="dxa"/>
                  <w:tcBorders>
                    <w:left w:val="single" w:sz="8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b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Etapa:</w:t>
                  </w:r>
                </w:p>
              </w:tc>
              <w:tc>
                <w:tcPr>
                  <w:tcW w:w="297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9509BA" w:rsidP="00BB17D6">
                  <w:pPr>
                    <w:pStyle w:val="TextoCabealho"/>
                    <w:rPr>
                      <w:sz w:val="18"/>
                    </w:rPr>
                  </w:pPr>
                  <w:r w:rsidRPr="009509BA">
                    <w:t>Uniforme e EPI</w:t>
                  </w:r>
                </w:p>
              </w:tc>
            </w:tr>
            <w:tr w:rsidR="00416178" w:rsidRPr="002F5E97" w:rsidTr="00E87D14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single" w:sz="12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Elaboração:</w:t>
                  </w:r>
                  <w:r w:rsidR="000A05F1" w:rsidRPr="000D7880">
                    <w:rPr>
                      <w:sz w:val="20"/>
                    </w:rPr>
                    <w:t xml:space="preserve">     </w:t>
                  </w:r>
                </w:p>
              </w:tc>
              <w:sdt>
                <w:sdtPr>
                  <w:rPr>
                    <w:sz w:val="20"/>
                    <w:szCs w:val="20"/>
                  </w:rPr>
                  <w:id w:val="911972849"/>
                  <w:placeholder>
                    <w:docPart w:val="788B80633964463EBA27F7FE65218605"/>
                  </w:placeholder>
                  <w:date w:fullDate="2019-02-14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838" w:type="dxa"/>
                      <w:tcBorders>
                        <w:top w:val="dotted" w:sz="4" w:space="0" w:color="auto"/>
                        <w:bottom w:val="single" w:sz="12" w:space="0" w:color="auto"/>
                        <w:right w:val="single" w:sz="8" w:space="0" w:color="auto"/>
                      </w:tcBorders>
                      <w:vAlign w:val="center"/>
                    </w:tcPr>
                    <w:p w:rsidR="00416178" w:rsidRPr="000D7880" w:rsidRDefault="00E83982" w:rsidP="00BB17D6">
                      <w:pPr>
                        <w:pStyle w:val="Texto"/>
                        <w:rPr>
                          <w:sz w:val="20"/>
                          <w:szCs w:val="20"/>
                        </w:rPr>
                      </w:pPr>
                      <w:r w:rsidRPr="000D7880">
                        <w:rPr>
                          <w:sz w:val="20"/>
                          <w:szCs w:val="20"/>
                        </w:rPr>
                        <w:t>14/02/2019</w:t>
                      </w:r>
                    </w:p>
                  </w:tc>
                </w:sdtContent>
              </w:sdt>
              <w:tc>
                <w:tcPr>
                  <w:tcW w:w="1284" w:type="dxa"/>
                  <w:tcBorders>
                    <w:top w:val="dotted" w:sz="4" w:space="0" w:color="auto"/>
                    <w:left w:val="single" w:sz="8" w:space="0" w:color="auto"/>
                    <w:bottom w:val="single" w:sz="12" w:space="0" w:color="auto"/>
                  </w:tcBorders>
                  <w:vAlign w:val="center"/>
                </w:tcPr>
                <w:p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Revisão:</w:t>
                  </w:r>
                </w:p>
              </w:tc>
              <w:sdt>
                <w:sdtPr>
                  <w:rPr>
                    <w:sz w:val="18"/>
                    <w:szCs w:val="20"/>
                  </w:rPr>
                  <w:id w:val="944195738"/>
                  <w:placeholder>
                    <w:docPart w:val="788B80633964463EBA27F7FE65218605"/>
                  </w:placeholder>
                  <w:date w:fullDate="2019-10-10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976" w:type="dxa"/>
                      <w:tcBorders>
                        <w:top w:val="dotted" w:sz="4" w:space="0" w:color="auto"/>
                        <w:bottom w:val="single" w:sz="12" w:space="0" w:color="auto"/>
                      </w:tcBorders>
                      <w:vAlign w:val="center"/>
                    </w:tcPr>
                    <w:p w:rsidR="00416178" w:rsidRPr="000A05F1" w:rsidRDefault="005315E4" w:rsidP="00BB17D6">
                      <w:pPr>
                        <w:pStyle w:val="Tex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10/10/2019</w:t>
                      </w:r>
                    </w:p>
                  </w:tc>
                </w:sdtContent>
              </w:sdt>
            </w:tr>
            <w:tr w:rsidR="00416178" w:rsidRPr="002F5E97" w:rsidTr="00BB17D6">
              <w:trPr>
                <w:trHeight w:val="283"/>
              </w:trPr>
              <w:tc>
                <w:tcPr>
                  <w:tcW w:w="1326" w:type="dxa"/>
                  <w:tcBorders>
                    <w:top w:val="single" w:sz="12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Procedimento: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single" w:sz="12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5226A3" w:rsidP="00BB17D6">
                  <w:pPr>
                    <w:pStyle w:val="TextoCabealho"/>
                    <w:rPr>
                      <w:sz w:val="18"/>
                    </w:rPr>
                  </w:pPr>
                  <w:r w:rsidRPr="005226A3">
                    <w:rPr>
                      <w:sz w:val="18"/>
                    </w:rPr>
                    <w:t>Descrição macro da etapa do processo entrega de EPI</w:t>
                  </w:r>
                </w:p>
              </w:tc>
            </w:tr>
            <w:tr w:rsidR="009F1848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D7880" w:rsidRDefault="000D7880" w:rsidP="000D7880">
                  <w:pPr>
                    <w:ind w:left="113"/>
                    <w:jc w:val="center"/>
                    <w:rPr>
                      <w:rFonts w:ascii="Arial Narrow" w:hAnsi="Arial Narrow"/>
                      <w:sz w:val="20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Elaborado: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D7880" w:rsidRDefault="005315E4" w:rsidP="000D7880">
                  <w:pPr>
                    <w:pStyle w:val="Texto-Box"/>
                    <w:rPr>
                      <w:sz w:val="20"/>
                    </w:rPr>
                  </w:pPr>
                  <w:r>
                    <w:rPr>
                      <w:sz w:val="20"/>
                    </w:rPr>
                    <w:t>Luana Farias</w:t>
                  </w:r>
                </w:p>
              </w:tc>
            </w:tr>
            <w:tr w:rsidR="009F1848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A05F1" w:rsidRDefault="00E83982" w:rsidP="00E83982">
                  <w:pPr>
                    <w:ind w:left="113"/>
                    <w:jc w:val="center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</w:t>
                  </w:r>
                  <w:r w:rsidR="0042376C" w:rsidRPr="000D7880">
                    <w:rPr>
                      <w:rFonts w:ascii="Arial Narrow" w:hAnsi="Arial Narrow"/>
                      <w:sz w:val="20"/>
                      <w:lang w:val="pt-BR"/>
                    </w:rPr>
                    <w:t>Aprovado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A05F1" w:rsidRDefault="00F731B3" w:rsidP="002B3CDA">
                  <w:pPr>
                    <w:pStyle w:val="Texto-Box"/>
                    <w:rPr>
                      <w:sz w:val="18"/>
                    </w:rPr>
                  </w:pPr>
                  <w:r>
                    <w:rPr>
                      <w:sz w:val="20"/>
                    </w:rPr>
                    <w:t>Cristiane Nogueira</w:t>
                  </w:r>
                </w:p>
              </w:tc>
            </w:tr>
          </w:tbl>
          <w:p w:rsidR="00416178" w:rsidRPr="000E1207" w:rsidRDefault="00416178" w:rsidP="000E1207">
            <w:pPr>
              <w:rPr>
                <w:rFonts w:ascii="Arial Narrow" w:hAnsi="Arial Narrow"/>
                <w:b/>
                <w:sz w:val="14"/>
                <w:lang w:val="pt-BR"/>
              </w:rPr>
            </w:pPr>
          </w:p>
        </w:tc>
      </w:tr>
      <w:tr w:rsidR="000E1207" w:rsidTr="000E1207">
        <w:trPr>
          <w:trHeight w:val="510"/>
        </w:trPr>
        <w:tc>
          <w:tcPr>
            <w:tcW w:w="688" w:type="dxa"/>
            <w:vAlign w:val="center"/>
          </w:tcPr>
          <w:p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Nº.:</w:t>
            </w:r>
          </w:p>
        </w:tc>
        <w:tc>
          <w:tcPr>
            <w:tcW w:w="1688" w:type="dxa"/>
            <w:gridSpan w:val="2"/>
            <w:vAlign w:val="center"/>
          </w:tcPr>
          <w:p w:rsidR="000E1207" w:rsidRPr="000E1207" w:rsidRDefault="00C945B8" w:rsidP="00BB0B72">
            <w:pPr>
              <w:pStyle w:val="POP"/>
            </w:pPr>
            <w:r w:rsidRPr="00C945B8">
              <w:t>POP- DHO-0</w:t>
            </w:r>
            <w:r w:rsidR="003A1644">
              <w:t>6</w:t>
            </w:r>
            <w:bookmarkStart w:id="0" w:name="_GoBack"/>
            <w:bookmarkEnd w:id="0"/>
          </w:p>
        </w:tc>
        <w:tc>
          <w:tcPr>
            <w:tcW w:w="283" w:type="dxa"/>
            <w:vMerge/>
            <w:tcBorders>
              <w:right w:val="nil"/>
            </w:tcBorders>
          </w:tcPr>
          <w:p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  <w:tr w:rsidR="000E1207" w:rsidTr="000E1207">
        <w:trPr>
          <w:trHeight w:val="510"/>
        </w:trPr>
        <w:tc>
          <w:tcPr>
            <w:tcW w:w="688" w:type="dxa"/>
            <w:vAlign w:val="center"/>
          </w:tcPr>
          <w:p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REV.:</w:t>
            </w:r>
          </w:p>
        </w:tc>
        <w:tc>
          <w:tcPr>
            <w:tcW w:w="1688" w:type="dxa"/>
            <w:gridSpan w:val="2"/>
            <w:vAlign w:val="center"/>
          </w:tcPr>
          <w:p w:rsidR="000E1207" w:rsidRPr="000E1207" w:rsidRDefault="000E1207" w:rsidP="001F1763">
            <w:pPr>
              <w:pStyle w:val="POP"/>
              <w:rPr>
                <w:rFonts w:ascii="Arial Narrow" w:hAnsi="Arial Narrow"/>
              </w:rPr>
            </w:pPr>
            <w:r w:rsidRPr="000E1207">
              <w:t>0</w:t>
            </w:r>
            <w:r w:rsidR="005315E4">
              <w:t>2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</w:tbl>
    <w:p w:rsidR="000E0F60" w:rsidRDefault="000E0F60" w:rsidP="00E676BD">
      <w:pPr>
        <w:pStyle w:val="ESPAO"/>
      </w:pPr>
    </w:p>
    <w:tbl>
      <w:tblPr>
        <w:tblStyle w:val="Tabelacomgrade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671"/>
      </w:tblGrid>
      <w:tr w:rsidR="00397668" w:rsidRPr="00B34558" w:rsidTr="008F6E0F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397668" w:rsidRDefault="00397668" w:rsidP="00F40D38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7668" w:rsidRPr="008B3C52" w:rsidRDefault="00397668" w:rsidP="003812BE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671" w:type="dxa"/>
            <w:tcMar>
              <w:left w:w="170" w:type="dxa"/>
              <w:right w:w="0" w:type="dxa"/>
            </w:tcMar>
          </w:tcPr>
          <w:p w:rsidR="00397668" w:rsidRPr="00DD1FF5" w:rsidRDefault="00397668" w:rsidP="00B34558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397668" w:rsidRPr="002F5E97" w:rsidTr="008F6E0F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397668" w:rsidTr="00DD1FF5">
              <w:sdt>
                <w:sdtPr>
                  <w:alias w:val="Clique para Inserir o Ícone"/>
                  <w:tag w:val="Ícone"/>
                  <w:id w:val="-139885735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:rsidR="00397668" w:rsidRDefault="00397668">
                      <w:r>
                        <w:rPr>
                          <w:noProof/>
                        </w:rPr>
                        <w:drawing>
                          <wp:inline distT="0" distB="0" distL="0" distR="0" wp14:anchorId="7C060536" wp14:editId="0E02E2C1">
                            <wp:extent cx="975445" cy="962979"/>
                            <wp:effectExtent l="0" t="0" r="0" b="8890"/>
                            <wp:docPr id="253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397668" w:rsidTr="00DD1FF5">
              <w:tc>
                <w:tcPr>
                  <w:tcW w:w="1843" w:type="dxa"/>
                </w:tcPr>
                <w:p w:rsidR="00397668" w:rsidRDefault="00397668" w:rsidP="003812BE">
                  <w:pPr>
                    <w:pStyle w:val="TextoCabealho"/>
                  </w:pP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AB1F53" w:rsidP="00F40D38">
                  <w:pPr>
                    <w:pStyle w:val="FUNCAO"/>
                  </w:pPr>
                  <w:r w:rsidRPr="00AB1F53">
                    <w:t>Técnico de Segurança do Trabalho</w:t>
                  </w: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397668" w:rsidP="00F40D38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397668" w:rsidP="00F40D38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397668" w:rsidRPr="006B3FF2" w:rsidTr="00DD1FF5">
              <w:tc>
                <w:tcPr>
                  <w:tcW w:w="1843" w:type="dxa"/>
                </w:tcPr>
                <w:p w:rsidR="00397668" w:rsidRPr="000A05F1" w:rsidRDefault="00B852E7" w:rsidP="00F40D38">
                  <w:pPr>
                    <w:pStyle w:val="FUNCAO"/>
                  </w:pPr>
                  <w:r w:rsidRPr="00B852E7">
                    <w:t>Adm. de Pessoal</w:t>
                  </w:r>
                </w:p>
              </w:tc>
            </w:tr>
          </w:tbl>
          <w:p w:rsidR="00397668" w:rsidRPr="006B3FF2" w:rsidRDefault="00397668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7668" w:rsidRPr="008B3C52" w:rsidRDefault="00397668" w:rsidP="00DD1FF5">
            <w:pPr>
              <w:pStyle w:val="bULLET01"/>
            </w:pPr>
          </w:p>
        </w:tc>
        <w:tc>
          <w:tcPr>
            <w:tcW w:w="7671" w:type="dxa"/>
            <w:tcMar>
              <w:left w:w="170" w:type="dxa"/>
              <w:right w:w="0" w:type="dxa"/>
            </w:tcMar>
          </w:tcPr>
          <w:p w:rsidR="0069095B" w:rsidRDefault="0069095B" w:rsidP="0069095B">
            <w:pPr>
              <w:pStyle w:val="bULLET01"/>
              <w:ind w:left="720"/>
              <w:rPr>
                <w:sz w:val="22"/>
              </w:rPr>
            </w:pPr>
          </w:p>
          <w:p w:rsidR="00FE3A0A" w:rsidRDefault="00FE3A0A" w:rsidP="0069095B">
            <w:pPr>
              <w:pStyle w:val="bULLET01"/>
              <w:ind w:left="720"/>
              <w:rPr>
                <w:sz w:val="22"/>
              </w:rPr>
            </w:pPr>
          </w:p>
          <w:p w:rsidR="003D3918" w:rsidRDefault="00FE3A0A" w:rsidP="00336C75">
            <w:pPr>
              <w:pStyle w:val="bULLET01"/>
              <w:numPr>
                <w:ilvl w:val="0"/>
                <w:numId w:val="23"/>
              </w:numPr>
            </w:pPr>
            <w:r w:rsidRPr="00FE3A0A">
              <w:rPr>
                <w:sz w:val="22"/>
              </w:rPr>
              <w:t>O Técnico de Segurança do Trabalho realizará o levantamento dos EPI por áreas/função e solicitar conforme registrados nos relatórios PPRA (Programa de Prevenção de Riscos Ambientais).</w:t>
            </w:r>
            <w:r>
              <w:t xml:space="preserve"> </w:t>
            </w:r>
          </w:p>
          <w:p w:rsidR="003D3918" w:rsidRPr="003D3918" w:rsidRDefault="003D3918" w:rsidP="003D3918">
            <w:pPr>
              <w:pStyle w:val="bULLET01"/>
              <w:ind w:left="720"/>
              <w:rPr>
                <w:sz w:val="22"/>
              </w:rPr>
            </w:pPr>
          </w:p>
        </w:tc>
      </w:tr>
    </w:tbl>
    <w:p w:rsidR="001B4379" w:rsidRDefault="001B437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AB1F53" w:rsidRDefault="00AB1F53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1B4379" w:rsidRPr="00B34558" w:rsidTr="00920479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1B4379" w:rsidRDefault="001B4379" w:rsidP="00920479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4379" w:rsidRPr="008B3C52" w:rsidRDefault="001B4379" w:rsidP="00920479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1B4379" w:rsidRPr="00DD1FF5" w:rsidRDefault="001B4379" w:rsidP="00920479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1B4379" w:rsidRPr="002F5E97" w:rsidTr="00920479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1B4379" w:rsidTr="00920479">
              <w:sdt>
                <w:sdtPr>
                  <w:alias w:val="Clique para Inserir o Ícone"/>
                  <w:tag w:val="Ícone"/>
                  <w:id w:val="1126431546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:rsidR="001B4379" w:rsidRDefault="001B4379" w:rsidP="00920479">
                      <w:r>
                        <w:rPr>
                          <w:noProof/>
                        </w:rPr>
                        <w:drawing>
                          <wp:inline distT="0" distB="0" distL="0" distR="0" wp14:anchorId="375353DB" wp14:editId="12C4C3A4">
                            <wp:extent cx="975445" cy="962979"/>
                            <wp:effectExtent l="0" t="0" r="0" b="8890"/>
                            <wp:docPr id="1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1B4379" w:rsidTr="00920479">
              <w:tc>
                <w:tcPr>
                  <w:tcW w:w="1843" w:type="dxa"/>
                </w:tcPr>
                <w:p w:rsidR="001B4379" w:rsidRDefault="001B4379" w:rsidP="00920479">
                  <w:pPr>
                    <w:pStyle w:val="TextoCabealho"/>
                  </w:pPr>
                </w:p>
              </w:tc>
            </w:tr>
            <w:tr w:rsidR="001B4379" w:rsidTr="00920479">
              <w:tc>
                <w:tcPr>
                  <w:tcW w:w="1843" w:type="dxa"/>
                </w:tcPr>
                <w:p w:rsidR="001B4379" w:rsidRPr="000A05F1" w:rsidRDefault="00EA6647" w:rsidP="00920479">
                  <w:pPr>
                    <w:pStyle w:val="FUNCAO"/>
                  </w:pPr>
                  <w:r w:rsidRPr="00EA6647">
                    <w:t>Almoxarifado</w:t>
                  </w:r>
                </w:p>
              </w:tc>
            </w:tr>
            <w:tr w:rsidR="001B4379" w:rsidTr="00920479">
              <w:tc>
                <w:tcPr>
                  <w:tcW w:w="1843" w:type="dxa"/>
                </w:tcPr>
                <w:p w:rsidR="001B4379" w:rsidRPr="000A05F1" w:rsidRDefault="001B4379" w:rsidP="00920479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1B4379" w:rsidTr="00920479">
              <w:tc>
                <w:tcPr>
                  <w:tcW w:w="1843" w:type="dxa"/>
                </w:tcPr>
                <w:p w:rsidR="001B4379" w:rsidRPr="000A05F1" w:rsidRDefault="001B4379" w:rsidP="00920479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1B4379" w:rsidRPr="006B3FF2" w:rsidTr="00920479">
              <w:tc>
                <w:tcPr>
                  <w:tcW w:w="1843" w:type="dxa"/>
                </w:tcPr>
                <w:p w:rsidR="001B4379" w:rsidRPr="000A05F1" w:rsidRDefault="00EA6647" w:rsidP="00080F56">
                  <w:pPr>
                    <w:pStyle w:val="FUNCAO"/>
                  </w:pPr>
                  <w:r w:rsidRPr="00EA6647">
                    <w:t>Setor Almoxarifado</w:t>
                  </w:r>
                </w:p>
              </w:tc>
            </w:tr>
          </w:tbl>
          <w:p w:rsidR="001B4379" w:rsidRPr="006B3FF2" w:rsidRDefault="001B4379" w:rsidP="00920479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4379" w:rsidRPr="008B3C52" w:rsidRDefault="001B4379" w:rsidP="00920479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654039" w:rsidRDefault="00654039" w:rsidP="00654039">
            <w:pPr>
              <w:pStyle w:val="bULLET01"/>
              <w:ind w:left="720"/>
              <w:rPr>
                <w:sz w:val="22"/>
              </w:rPr>
            </w:pPr>
          </w:p>
          <w:p w:rsidR="00D6066E" w:rsidRDefault="00D6066E" w:rsidP="00654039">
            <w:pPr>
              <w:pStyle w:val="bULLET01"/>
              <w:ind w:left="720"/>
              <w:rPr>
                <w:sz w:val="22"/>
              </w:rPr>
            </w:pPr>
          </w:p>
          <w:p w:rsidR="00654039" w:rsidRPr="00654039" w:rsidRDefault="00BC3817" w:rsidP="00336C75">
            <w:pPr>
              <w:pStyle w:val="bULLET01"/>
              <w:numPr>
                <w:ilvl w:val="0"/>
                <w:numId w:val="23"/>
              </w:numPr>
              <w:rPr>
                <w:sz w:val="22"/>
              </w:rPr>
            </w:pPr>
            <w:r w:rsidRPr="00BC3817">
              <w:rPr>
                <w:sz w:val="22"/>
              </w:rPr>
              <w:t xml:space="preserve">Após a aprovação da solicitação de EPI será fornecido pelo almoxarifado para distribuição na área pelo Técnico de Segurança do Trabalho </w:t>
            </w:r>
          </w:p>
          <w:p w:rsidR="001B4379" w:rsidRPr="00A33093" w:rsidRDefault="001B4379" w:rsidP="00920479">
            <w:pPr>
              <w:pStyle w:val="bULLET01"/>
              <w:ind w:left="255"/>
              <w:jc w:val="both"/>
              <w:rPr>
                <w:sz w:val="22"/>
              </w:rPr>
            </w:pPr>
          </w:p>
          <w:p w:rsidR="001B4379" w:rsidRPr="00DD1FF5" w:rsidRDefault="001B4379" w:rsidP="00654039">
            <w:pPr>
              <w:pStyle w:val="bULLET01"/>
              <w:ind w:left="720"/>
              <w:jc w:val="both"/>
              <w:rPr>
                <w:sz w:val="22"/>
              </w:rPr>
            </w:pPr>
          </w:p>
        </w:tc>
      </w:tr>
    </w:tbl>
    <w:p w:rsidR="001B4379" w:rsidRDefault="001B437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442FAE" w:rsidRDefault="00442FA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B76D23" w:rsidRPr="00B34558" w:rsidTr="00BC3817">
        <w:trPr>
          <w:trHeight w:val="529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B76D23" w:rsidRDefault="00B76D23" w:rsidP="001C393D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76D23" w:rsidRPr="008B3C52" w:rsidRDefault="00B76D23" w:rsidP="001C393D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B76D23" w:rsidRDefault="00B76D23" w:rsidP="001C393D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  <w:p w:rsidR="00336C75" w:rsidRPr="00DD1FF5" w:rsidRDefault="00336C75" w:rsidP="001C393D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B76D23" w:rsidRPr="002F5E97" w:rsidTr="001C393D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B76D23" w:rsidTr="001C393D">
              <w:sdt>
                <w:sdtPr>
                  <w:alias w:val="Clique para Inserir o Ícone"/>
                  <w:tag w:val="Ícone"/>
                  <w:id w:val="-1887172180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:rsidR="00B76D23" w:rsidRDefault="00B76D23" w:rsidP="001C393D">
                      <w:r>
                        <w:rPr>
                          <w:noProof/>
                        </w:rPr>
                        <w:drawing>
                          <wp:inline distT="0" distB="0" distL="0" distR="0" wp14:anchorId="7FAF3F40" wp14:editId="011A767C">
                            <wp:extent cx="975445" cy="962979"/>
                            <wp:effectExtent l="0" t="0" r="0" b="8890"/>
                            <wp:docPr id="2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B76D23" w:rsidTr="001C393D">
              <w:tc>
                <w:tcPr>
                  <w:tcW w:w="1843" w:type="dxa"/>
                </w:tcPr>
                <w:p w:rsidR="00B76D23" w:rsidRDefault="00B76D23" w:rsidP="001C393D">
                  <w:pPr>
                    <w:pStyle w:val="TextoCabealho"/>
                  </w:pPr>
                </w:p>
              </w:tc>
            </w:tr>
            <w:tr w:rsidR="00B76D23" w:rsidTr="001C393D">
              <w:tc>
                <w:tcPr>
                  <w:tcW w:w="1843" w:type="dxa"/>
                </w:tcPr>
                <w:p w:rsidR="00B76D23" w:rsidRPr="000A05F1" w:rsidRDefault="00EA6647" w:rsidP="001C393D">
                  <w:pPr>
                    <w:pStyle w:val="FUNCAO"/>
                  </w:pPr>
                  <w:r w:rsidRPr="00EA6647">
                    <w:t>Técnico de Segurança do Trabalho</w:t>
                  </w:r>
                </w:p>
              </w:tc>
            </w:tr>
            <w:tr w:rsidR="00B76D23" w:rsidTr="001C393D">
              <w:tc>
                <w:tcPr>
                  <w:tcW w:w="1843" w:type="dxa"/>
                </w:tcPr>
                <w:p w:rsidR="00B76D23" w:rsidRPr="000A05F1" w:rsidRDefault="00B76D23" w:rsidP="001C393D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B76D23" w:rsidTr="001C393D">
              <w:tc>
                <w:tcPr>
                  <w:tcW w:w="1843" w:type="dxa"/>
                </w:tcPr>
                <w:p w:rsidR="00B76D23" w:rsidRPr="000A05F1" w:rsidRDefault="00B76D23" w:rsidP="001C393D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B76D23" w:rsidRPr="006B3FF2" w:rsidTr="001C393D">
              <w:tc>
                <w:tcPr>
                  <w:tcW w:w="1843" w:type="dxa"/>
                </w:tcPr>
                <w:p w:rsidR="00B76D23" w:rsidRPr="000A05F1" w:rsidRDefault="00B76D23" w:rsidP="001C393D">
                  <w:pPr>
                    <w:pStyle w:val="FUNCAO"/>
                  </w:pPr>
                  <w:r>
                    <w:t>CONCESSIONÁRIA</w:t>
                  </w:r>
                </w:p>
              </w:tc>
            </w:tr>
          </w:tbl>
          <w:p w:rsidR="00B76D23" w:rsidRPr="006B3FF2" w:rsidRDefault="00B76D23" w:rsidP="001C393D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76D23" w:rsidRPr="008B3C52" w:rsidRDefault="00B76D23" w:rsidP="001C393D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6F6DB2" w:rsidRDefault="00336C75" w:rsidP="00336C75">
            <w:pPr>
              <w:pStyle w:val="PargrafodaLista"/>
              <w:numPr>
                <w:ilvl w:val="0"/>
                <w:numId w:val="23"/>
              </w:numPr>
              <w:rPr>
                <w:rFonts w:ascii="Arial Narrow" w:hAnsi="Arial Narrow"/>
                <w:szCs w:val="20"/>
                <w:lang w:val="pt-BR"/>
              </w:rPr>
            </w:pPr>
            <w:r w:rsidRPr="00336C75">
              <w:rPr>
                <w:rFonts w:ascii="Arial Narrow" w:hAnsi="Arial Narrow"/>
                <w:szCs w:val="20"/>
                <w:lang w:val="pt-BR"/>
              </w:rPr>
              <w:t>O</w:t>
            </w:r>
            <w:r w:rsidR="00BC3817" w:rsidRPr="00336C75">
              <w:rPr>
                <w:rFonts w:ascii="Arial Narrow" w:hAnsi="Arial Narrow"/>
                <w:szCs w:val="20"/>
                <w:lang w:val="pt-BR"/>
              </w:rPr>
              <w:t>s EPI devem ser entregues para todos os colaboradores a Concessionária que irão utilizá-los no processo de Integração Institucional. Ao distribuir o EPI será realizado breve orientação sobre o mesmo.</w:t>
            </w:r>
          </w:p>
          <w:p w:rsidR="00230E30" w:rsidRPr="00336C75" w:rsidRDefault="00230E30" w:rsidP="00230E30">
            <w:pPr>
              <w:pStyle w:val="PargrafodaLista"/>
              <w:rPr>
                <w:rFonts w:ascii="Arial Narrow" w:hAnsi="Arial Narrow"/>
                <w:szCs w:val="20"/>
                <w:lang w:val="pt-BR"/>
              </w:rPr>
            </w:pPr>
          </w:p>
          <w:p w:rsidR="0080230F" w:rsidRDefault="00230E30" w:rsidP="00230E30">
            <w:pPr>
              <w:pStyle w:val="bULLET01"/>
              <w:numPr>
                <w:ilvl w:val="0"/>
                <w:numId w:val="23"/>
              </w:numPr>
              <w:rPr>
                <w:sz w:val="22"/>
              </w:rPr>
            </w:pPr>
            <w:r w:rsidRPr="00230E30">
              <w:rPr>
                <w:sz w:val="22"/>
              </w:rPr>
              <w:t>O responsável deverá sempre acompanhar a utilização correta dos EPI e comunicar ao colaborador sempre que houver uma irregularidade identificadas no departamento.</w:t>
            </w:r>
          </w:p>
          <w:p w:rsidR="00230E30" w:rsidRPr="00230E30" w:rsidRDefault="00230E30" w:rsidP="00230E30">
            <w:pPr>
              <w:pStyle w:val="bULLET01"/>
              <w:numPr>
                <w:ilvl w:val="0"/>
                <w:numId w:val="23"/>
              </w:numPr>
              <w:rPr>
                <w:sz w:val="22"/>
              </w:rPr>
            </w:pPr>
            <w:r w:rsidRPr="00230E30">
              <w:rPr>
                <w:sz w:val="22"/>
              </w:rPr>
              <w:t>Para colaboradores antigos, o Técnico de Segurança do Trabalho promoverá periodicamente treinamento de reciclagem.</w:t>
            </w:r>
            <w:r>
              <w:rPr>
                <w:sz w:val="22"/>
              </w:rPr>
              <w:t xml:space="preserve"> </w:t>
            </w:r>
            <w:r w:rsidRPr="00230E30">
              <w:rPr>
                <w:sz w:val="22"/>
              </w:rPr>
              <w:t>Após o treinamento, o colaborador deverá assinar o Comprovante de Treinamento de EPI.</w:t>
            </w:r>
          </w:p>
        </w:tc>
      </w:tr>
    </w:tbl>
    <w:p w:rsidR="002B07EE" w:rsidRPr="00397668" w:rsidRDefault="002B07E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sectPr w:rsidR="002B07EE" w:rsidRPr="00397668" w:rsidSect="00ED5043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09A" w:rsidRDefault="00E2309A" w:rsidP="003615F8">
      <w:pPr>
        <w:spacing w:after="0" w:line="240" w:lineRule="auto"/>
      </w:pPr>
      <w:r>
        <w:separator/>
      </w:r>
    </w:p>
  </w:endnote>
  <w:endnote w:type="continuationSeparator" w:id="0">
    <w:p w:rsidR="00E2309A" w:rsidRDefault="00E2309A" w:rsidP="003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1"/>
    </w:tblGrid>
    <w:tr w:rsidR="001A6181" w:rsidTr="000E0F60">
      <w:tc>
        <w:tcPr>
          <w:tcW w:w="10989" w:type="dxa"/>
        </w:tcPr>
        <w:p w:rsidR="001A6181" w:rsidRDefault="003A1644">
          <w:pPr>
            <w:pStyle w:val="Rodap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1A6181" w:rsidTr="000E0F60">
      <w:tc>
        <w:tcPr>
          <w:tcW w:w="10989" w:type="dxa"/>
        </w:tcPr>
        <w:p w:rsidR="001A6181" w:rsidRPr="000E0F60" w:rsidRDefault="000E0F60" w:rsidP="000E0F60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4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22525119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:rsidR="001A6181" w:rsidRPr="00B34558" w:rsidRDefault="001A6181">
    <w:pPr>
      <w:pStyle w:val="Rodap"/>
      <w:rPr>
        <w:rFonts w:ascii="Arial Black" w:hAnsi="Arial Black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1"/>
    </w:tblGrid>
    <w:tr w:rsidR="00ED5043" w:rsidTr="00CD5351">
      <w:tc>
        <w:tcPr>
          <w:tcW w:w="10989" w:type="dxa"/>
        </w:tcPr>
        <w:p w:rsidR="00ED5043" w:rsidRDefault="003A1644" w:rsidP="00CD5351">
          <w:pPr>
            <w:pStyle w:val="Rodap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ED5043" w:rsidTr="00CD5351">
      <w:tc>
        <w:tcPr>
          <w:tcW w:w="10989" w:type="dxa"/>
        </w:tcPr>
        <w:p w:rsidR="00ED5043" w:rsidRPr="000E0F60" w:rsidRDefault="00ED5043" w:rsidP="00CD5351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1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84411522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:rsidR="00ED5043" w:rsidRDefault="00ED5043" w:rsidP="00ED5043">
    <w:pPr>
      <w:pStyle w:val="ESPA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09A" w:rsidRDefault="00E2309A" w:rsidP="003615F8">
      <w:pPr>
        <w:spacing w:after="0" w:line="240" w:lineRule="auto"/>
      </w:pPr>
      <w:r>
        <w:separator/>
      </w:r>
    </w:p>
  </w:footnote>
  <w:footnote w:type="continuationSeparator" w:id="0">
    <w:p w:rsidR="00E2309A" w:rsidRDefault="00E2309A" w:rsidP="0036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1"/>
      <w:gridCol w:w="1483"/>
      <w:gridCol w:w="1978"/>
      <w:gridCol w:w="830"/>
      <w:gridCol w:w="1876"/>
      <w:gridCol w:w="888"/>
      <w:gridCol w:w="882"/>
    </w:tblGrid>
    <w:tr w:rsidR="00442FAE" w:rsidTr="00442FAE">
      <w:trPr>
        <w:gridAfter w:val="4"/>
        <w:wAfter w:w="4476" w:type="dxa"/>
        <w:jc w:val="center"/>
      </w:trPr>
      <w:tc>
        <w:tcPr>
          <w:tcW w:w="3224" w:type="dxa"/>
          <w:gridSpan w:val="2"/>
          <w:vAlign w:val="center"/>
        </w:tcPr>
        <w:p w:rsidR="00442FAE" w:rsidRPr="003615F8" w:rsidRDefault="00442FAE" w:rsidP="00442FAE">
          <w:pPr>
            <w:pStyle w:val="Cabealho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3323AE4E" wp14:editId="7AE2C724">
                <wp:extent cx="1335085" cy="46449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8" w:type="dxa"/>
        </w:tcPr>
        <w:p w:rsidR="00442FAE" w:rsidRPr="003615F8" w:rsidRDefault="00442FAE">
          <w:pPr>
            <w:pStyle w:val="Cabealho"/>
            <w:rPr>
              <w:rFonts w:ascii="Arial Narrow" w:hAnsi="Arial Narrow"/>
            </w:rPr>
          </w:pPr>
        </w:p>
      </w:tc>
    </w:tr>
    <w:tr w:rsidR="00442FAE" w:rsidRPr="000E1207" w:rsidTr="00442FAE">
      <w:tblPrEx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Ex>
      <w:trPr>
        <w:trHeight w:val="510"/>
        <w:jc w:val="center"/>
      </w:trPr>
      <w:tc>
        <w:tcPr>
          <w:tcW w:w="1741" w:type="dxa"/>
          <w:vAlign w:val="center"/>
        </w:tcPr>
        <w:p w:rsidR="00442FAE" w:rsidRPr="00C10F7D" w:rsidRDefault="00442FAE" w:rsidP="00ED5043">
          <w:pPr>
            <w:rPr>
              <w:rFonts w:ascii="Arial Black" w:hAnsi="Arial Black"/>
            </w:rPr>
          </w:pPr>
          <w:r w:rsidRPr="00521695">
            <w:rPr>
              <w:rFonts w:ascii="Arial Black" w:hAnsi="Arial Black"/>
              <w:sz w:val="36"/>
            </w:rPr>
            <w:t>P.</w:t>
          </w:r>
          <w:proofErr w:type="gramStart"/>
          <w:r w:rsidRPr="00521695">
            <w:rPr>
              <w:rFonts w:ascii="Arial Black" w:hAnsi="Arial Black"/>
              <w:sz w:val="36"/>
            </w:rPr>
            <w:t>O.P</w:t>
          </w:r>
          <w:proofErr w:type="gramEnd"/>
        </w:p>
      </w:tc>
      <w:tc>
        <w:tcPr>
          <w:tcW w:w="4291" w:type="dxa"/>
          <w:gridSpan w:val="3"/>
          <w:vAlign w:val="center"/>
        </w:tcPr>
        <w:p w:rsidR="00442FAE" w:rsidRPr="00ED5043" w:rsidRDefault="00442FAE" w:rsidP="00ED5043">
          <w:pPr>
            <w:rPr>
              <w:rFonts w:ascii="Arial Narrow" w:hAnsi="Arial Narrow"/>
              <w:b/>
              <w:sz w:val="18"/>
            </w:rPr>
          </w:pPr>
          <w:proofErr w:type="spellStart"/>
          <w:r w:rsidRPr="00ED5043">
            <w:rPr>
              <w:rFonts w:ascii="Arial Narrow" w:hAnsi="Arial Narrow"/>
              <w:b/>
            </w:rPr>
            <w:t>Procedimento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Operacional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Padrão</w:t>
          </w:r>
          <w:proofErr w:type="spellEnd"/>
        </w:p>
      </w:tc>
      <w:tc>
        <w:tcPr>
          <w:tcW w:w="1876" w:type="dxa"/>
          <w:vAlign w:val="center"/>
        </w:tcPr>
        <w:p w:rsidR="00442FAE" w:rsidRPr="000E1207" w:rsidRDefault="00442FAE" w:rsidP="00BB0B72">
          <w:pPr>
            <w:pStyle w:val="POP"/>
            <w:jc w:val="center"/>
          </w:pPr>
          <w:r w:rsidRPr="00442FAE">
            <w:t>POP- DHO-0</w:t>
          </w:r>
          <w:r w:rsidR="00156156">
            <w:t>2</w:t>
          </w:r>
        </w:p>
      </w:tc>
      <w:tc>
        <w:tcPr>
          <w:tcW w:w="888" w:type="dxa"/>
          <w:vAlign w:val="center"/>
        </w:tcPr>
        <w:p w:rsidR="00442FAE" w:rsidRPr="000E1207" w:rsidRDefault="00442FAE" w:rsidP="00ED5043">
          <w:pPr>
            <w:rPr>
              <w:rFonts w:ascii="Arial Narrow" w:hAnsi="Arial Narrow"/>
              <w:b/>
              <w:sz w:val="20"/>
              <w:szCs w:val="20"/>
            </w:rPr>
          </w:pPr>
          <w:r w:rsidRPr="000E1207">
            <w:rPr>
              <w:rFonts w:ascii="Arial Narrow" w:hAnsi="Arial Narrow"/>
              <w:b/>
              <w:sz w:val="20"/>
              <w:szCs w:val="20"/>
            </w:rPr>
            <w:t>REV.:</w:t>
          </w:r>
        </w:p>
      </w:tc>
      <w:tc>
        <w:tcPr>
          <w:tcW w:w="882" w:type="dxa"/>
          <w:vAlign w:val="center"/>
        </w:tcPr>
        <w:p w:rsidR="00442FAE" w:rsidRPr="000E1207" w:rsidRDefault="00442FAE" w:rsidP="00ED5043">
          <w:pPr>
            <w:pStyle w:val="POP"/>
            <w:jc w:val="center"/>
            <w:rPr>
              <w:rFonts w:ascii="Arial Narrow" w:hAnsi="Arial Narrow"/>
              <w:b/>
              <w:sz w:val="14"/>
            </w:rPr>
          </w:pPr>
          <w:r w:rsidRPr="000E1207">
            <w:t>0</w:t>
          </w:r>
          <w:r w:rsidR="00156156">
            <w:t>1</w:t>
          </w:r>
        </w:p>
      </w:tc>
    </w:tr>
  </w:tbl>
  <w:p w:rsidR="00ED5043" w:rsidRDefault="00ED5043" w:rsidP="00ED5043">
    <w:pPr>
      <w:pStyle w:val="ESPA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5"/>
      <w:gridCol w:w="3079"/>
      <w:gridCol w:w="4357"/>
    </w:tblGrid>
    <w:tr w:rsidR="00ED5043" w:rsidTr="00CD5351">
      <w:tc>
        <w:tcPr>
          <w:tcW w:w="2518" w:type="dxa"/>
          <w:vAlign w:val="center"/>
        </w:tcPr>
        <w:p w:rsidR="00ED5043" w:rsidRPr="003615F8" w:rsidRDefault="00ED5043" w:rsidP="00CD5351">
          <w:pPr>
            <w:pStyle w:val="Cabealho"/>
            <w:jc w:val="center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793746F3" wp14:editId="58A9D2DC">
                <wp:extent cx="1335085" cy="46449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6" w:type="dxa"/>
        </w:tcPr>
        <w:p w:rsidR="00ED5043" w:rsidRPr="003615F8" w:rsidRDefault="00ED5043" w:rsidP="00CD5351">
          <w:pPr>
            <w:pStyle w:val="Cabealho"/>
            <w:rPr>
              <w:rFonts w:ascii="Arial Narrow" w:hAnsi="Arial Narrow"/>
            </w:rPr>
          </w:pPr>
        </w:p>
      </w:tc>
      <w:sdt>
        <w:sdtPr>
          <w:rPr>
            <w:rFonts w:ascii="Arial Narrow" w:hAnsi="Arial Narrow"/>
          </w:rPr>
          <w:id w:val="1813133922"/>
          <w:picture/>
        </w:sdtPr>
        <w:sdtEndPr/>
        <w:sdtContent>
          <w:tc>
            <w:tcPr>
              <w:tcW w:w="3705" w:type="dxa"/>
            </w:tcPr>
            <w:p w:rsidR="00ED5043" w:rsidRPr="003615F8" w:rsidRDefault="00ED5043" w:rsidP="00CD5351">
              <w:pPr>
                <w:pStyle w:val="Cabealho"/>
                <w:jc w:val="right"/>
                <w:rPr>
                  <w:rFonts w:ascii="Arial Narrow" w:hAnsi="Arial Narrow"/>
                </w:rPr>
              </w:pPr>
              <w:r w:rsidRPr="00C10F7D">
                <w:rPr>
                  <w:rFonts w:ascii="Arial Narrow" w:hAnsi="Arial Narrow"/>
                  <w:noProof/>
                  <w:shd w:val="clear" w:color="auto" w:fill="FF0000"/>
                </w:rPr>
                <w:drawing>
                  <wp:inline distT="0" distB="0" distL="0" distR="0" wp14:anchorId="060B220F" wp14:editId="74264EA5">
                    <wp:extent cx="1994185" cy="554400"/>
                    <wp:effectExtent l="0" t="0" r="6350" b="0"/>
                    <wp:docPr id="6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94185" cy="55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ED5043" w:rsidTr="00CD5351">
      <w:tc>
        <w:tcPr>
          <w:tcW w:w="10989" w:type="dxa"/>
          <w:gridSpan w:val="3"/>
          <w:vAlign w:val="center"/>
        </w:tcPr>
        <w:p w:rsidR="00ED5043" w:rsidRPr="003615F8" w:rsidRDefault="003A1644" w:rsidP="00CD5351">
          <w:pPr>
            <w:pStyle w:val="Cabealho"/>
            <w:jc w:val="right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55.1pt;height:6.1pt" o:hrpct="0" o:hralign="right" o:hr="t">
                <v:imagedata r:id="rId3" o:title="LINHA02"/>
              </v:shape>
            </w:pict>
          </w:r>
        </w:p>
      </w:tc>
    </w:tr>
  </w:tbl>
  <w:p w:rsidR="00ED5043" w:rsidRDefault="00ED5043" w:rsidP="00ED5043">
    <w:pPr>
      <w:pStyle w:val="ESPA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2C82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515E"/>
    <w:multiLevelType w:val="hybridMultilevel"/>
    <w:tmpl w:val="D8887F5E"/>
    <w:lvl w:ilvl="0" w:tplc="E6A87E76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F2CA2"/>
    <w:multiLevelType w:val="hybridMultilevel"/>
    <w:tmpl w:val="1632EF4E"/>
    <w:lvl w:ilvl="0" w:tplc="3D8465BA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50EB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4712A"/>
    <w:multiLevelType w:val="hybridMultilevel"/>
    <w:tmpl w:val="583C6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927DB"/>
    <w:multiLevelType w:val="hybridMultilevel"/>
    <w:tmpl w:val="18BC3A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52529B"/>
    <w:multiLevelType w:val="hybridMultilevel"/>
    <w:tmpl w:val="1160F39C"/>
    <w:lvl w:ilvl="0" w:tplc="56EC1C8C">
      <w:start w:val="1"/>
      <w:numFmt w:val="bullet"/>
      <w:pStyle w:val="NOTA"/>
      <w:lvlText w:val="è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D0966"/>
    <w:multiLevelType w:val="hybridMultilevel"/>
    <w:tmpl w:val="DD7C782A"/>
    <w:lvl w:ilvl="0" w:tplc="7D78C468">
      <w:start w:val="1"/>
      <w:numFmt w:val="lowerRoman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A44F3"/>
    <w:multiLevelType w:val="hybridMultilevel"/>
    <w:tmpl w:val="C2C0E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E61F0"/>
    <w:multiLevelType w:val="hybridMultilevel"/>
    <w:tmpl w:val="90884892"/>
    <w:lvl w:ilvl="0" w:tplc="7A128C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17857"/>
    <w:multiLevelType w:val="hybridMultilevel"/>
    <w:tmpl w:val="09929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0A4C"/>
    <w:multiLevelType w:val="hybridMultilevel"/>
    <w:tmpl w:val="2A02E906"/>
    <w:lvl w:ilvl="0" w:tplc="EDAA59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71B5A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75252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378C2"/>
    <w:multiLevelType w:val="hybridMultilevel"/>
    <w:tmpl w:val="E17E55B0"/>
    <w:lvl w:ilvl="0" w:tplc="BCF22124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A5F79"/>
    <w:multiLevelType w:val="hybridMultilevel"/>
    <w:tmpl w:val="7D023D9C"/>
    <w:lvl w:ilvl="0" w:tplc="FAE6DAD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22550"/>
    <w:multiLevelType w:val="hybridMultilevel"/>
    <w:tmpl w:val="70FE2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00D41"/>
    <w:multiLevelType w:val="hybridMultilevel"/>
    <w:tmpl w:val="2C5C37E0"/>
    <w:lvl w:ilvl="0" w:tplc="5A168DFE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C25C3"/>
    <w:multiLevelType w:val="multilevel"/>
    <w:tmpl w:val="381CD5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6"/>
  </w:num>
  <w:num w:numId="9">
    <w:abstractNumId w:val="8"/>
  </w:num>
  <w:num w:numId="10">
    <w:abstractNumId w:val="10"/>
  </w:num>
  <w:num w:numId="11">
    <w:abstractNumId w:val="3"/>
  </w:num>
  <w:num w:numId="12">
    <w:abstractNumId w:val="9"/>
    <w:lvlOverride w:ilvl="0">
      <w:startOverride w:val="6"/>
    </w:lvlOverride>
  </w:num>
  <w:num w:numId="13">
    <w:abstractNumId w:val="13"/>
  </w:num>
  <w:num w:numId="14">
    <w:abstractNumId w:val="9"/>
    <w:lvlOverride w:ilvl="0">
      <w:startOverride w:val="7"/>
    </w:lvlOverride>
  </w:num>
  <w:num w:numId="15">
    <w:abstractNumId w:val="18"/>
  </w:num>
  <w:num w:numId="16">
    <w:abstractNumId w:val="15"/>
  </w:num>
  <w:num w:numId="17">
    <w:abstractNumId w:val="7"/>
  </w:num>
  <w:num w:numId="18">
    <w:abstractNumId w:val="9"/>
    <w:lvlOverride w:ilvl="0">
      <w:startOverride w:val="8"/>
    </w:lvlOverride>
  </w:num>
  <w:num w:numId="19">
    <w:abstractNumId w:val="12"/>
  </w:num>
  <w:num w:numId="20">
    <w:abstractNumId w:val="9"/>
    <w:lvlOverride w:ilvl="0">
      <w:startOverride w:val="3"/>
    </w:lvlOverride>
  </w:num>
  <w:num w:numId="21">
    <w:abstractNumId w:val="11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9D6"/>
    <w:rsid w:val="000279D6"/>
    <w:rsid w:val="00080F56"/>
    <w:rsid w:val="000A05F1"/>
    <w:rsid w:val="000D6AE9"/>
    <w:rsid w:val="000D7880"/>
    <w:rsid w:val="000E0F60"/>
    <w:rsid w:val="000E1207"/>
    <w:rsid w:val="000E2783"/>
    <w:rsid w:val="000E2E73"/>
    <w:rsid w:val="00130271"/>
    <w:rsid w:val="00156156"/>
    <w:rsid w:val="00177EC6"/>
    <w:rsid w:val="00191FF5"/>
    <w:rsid w:val="001A6181"/>
    <w:rsid w:val="001B4379"/>
    <w:rsid w:val="001F1763"/>
    <w:rsid w:val="00223EE9"/>
    <w:rsid w:val="00230E30"/>
    <w:rsid w:val="002861F5"/>
    <w:rsid w:val="002956F1"/>
    <w:rsid w:val="002B07EE"/>
    <w:rsid w:val="002B1F14"/>
    <w:rsid w:val="002F2C03"/>
    <w:rsid w:val="002F5E97"/>
    <w:rsid w:val="00336C75"/>
    <w:rsid w:val="003453B6"/>
    <w:rsid w:val="003615F8"/>
    <w:rsid w:val="003812BE"/>
    <w:rsid w:val="00397668"/>
    <w:rsid w:val="003A1644"/>
    <w:rsid w:val="003D3918"/>
    <w:rsid w:val="003E251A"/>
    <w:rsid w:val="003F7A1A"/>
    <w:rsid w:val="00416178"/>
    <w:rsid w:val="0042376C"/>
    <w:rsid w:val="00434E98"/>
    <w:rsid w:val="00442FAE"/>
    <w:rsid w:val="00512DC4"/>
    <w:rsid w:val="005226A3"/>
    <w:rsid w:val="005315E4"/>
    <w:rsid w:val="00570BEB"/>
    <w:rsid w:val="005D6793"/>
    <w:rsid w:val="005D7C6C"/>
    <w:rsid w:val="00654039"/>
    <w:rsid w:val="0069095B"/>
    <w:rsid w:val="006B3FF2"/>
    <w:rsid w:val="006B6D16"/>
    <w:rsid w:val="006F6DB2"/>
    <w:rsid w:val="00722C99"/>
    <w:rsid w:val="00756215"/>
    <w:rsid w:val="007A2122"/>
    <w:rsid w:val="007A64E9"/>
    <w:rsid w:val="007B1D50"/>
    <w:rsid w:val="008016A5"/>
    <w:rsid w:val="0080230F"/>
    <w:rsid w:val="00803CF7"/>
    <w:rsid w:val="00813F80"/>
    <w:rsid w:val="00833DF7"/>
    <w:rsid w:val="008F6E0F"/>
    <w:rsid w:val="0090079E"/>
    <w:rsid w:val="00917445"/>
    <w:rsid w:val="009509BA"/>
    <w:rsid w:val="009A0CBB"/>
    <w:rsid w:val="009B6F89"/>
    <w:rsid w:val="009D4D22"/>
    <w:rsid w:val="009E3F44"/>
    <w:rsid w:val="009F1848"/>
    <w:rsid w:val="00A30FF5"/>
    <w:rsid w:val="00A33093"/>
    <w:rsid w:val="00A53EC9"/>
    <w:rsid w:val="00AA4A77"/>
    <w:rsid w:val="00AA5C67"/>
    <w:rsid w:val="00AB1F53"/>
    <w:rsid w:val="00AE57FF"/>
    <w:rsid w:val="00B10836"/>
    <w:rsid w:val="00B12DB0"/>
    <w:rsid w:val="00B15207"/>
    <w:rsid w:val="00B34558"/>
    <w:rsid w:val="00B451BF"/>
    <w:rsid w:val="00B46D91"/>
    <w:rsid w:val="00B55230"/>
    <w:rsid w:val="00B76D23"/>
    <w:rsid w:val="00B80342"/>
    <w:rsid w:val="00B852E7"/>
    <w:rsid w:val="00BB0B72"/>
    <w:rsid w:val="00BC3817"/>
    <w:rsid w:val="00C10F7D"/>
    <w:rsid w:val="00C22824"/>
    <w:rsid w:val="00C35EC4"/>
    <w:rsid w:val="00C65600"/>
    <w:rsid w:val="00C82E08"/>
    <w:rsid w:val="00C90FCE"/>
    <w:rsid w:val="00C945B8"/>
    <w:rsid w:val="00CC655D"/>
    <w:rsid w:val="00D17DA1"/>
    <w:rsid w:val="00D6066E"/>
    <w:rsid w:val="00D76D27"/>
    <w:rsid w:val="00DD1FF5"/>
    <w:rsid w:val="00DF151D"/>
    <w:rsid w:val="00E2309A"/>
    <w:rsid w:val="00E66EEA"/>
    <w:rsid w:val="00E676BD"/>
    <w:rsid w:val="00E75D90"/>
    <w:rsid w:val="00E75FB6"/>
    <w:rsid w:val="00E83982"/>
    <w:rsid w:val="00E84EF3"/>
    <w:rsid w:val="00E87D14"/>
    <w:rsid w:val="00EA6647"/>
    <w:rsid w:val="00EC57F7"/>
    <w:rsid w:val="00EC7C53"/>
    <w:rsid w:val="00ED5043"/>
    <w:rsid w:val="00F16AD1"/>
    <w:rsid w:val="00F2142F"/>
    <w:rsid w:val="00F40D38"/>
    <w:rsid w:val="00F42DF1"/>
    <w:rsid w:val="00F47435"/>
    <w:rsid w:val="00F72DA8"/>
    <w:rsid w:val="00F731B3"/>
    <w:rsid w:val="00FB2EF8"/>
    <w:rsid w:val="00FB5A3B"/>
    <w:rsid w:val="00FC3F43"/>
    <w:rsid w:val="00FD18E2"/>
    <w:rsid w:val="00FD59BF"/>
    <w:rsid w:val="00F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8"/>
    <o:shapelayout v:ext="edit">
      <o:idmap v:ext="edit" data="1"/>
    </o:shapelayout>
  </w:shapeDefaults>
  <w:decimalSymbol w:val=","/>
  <w:listSeparator w:val=";"/>
  <w14:docId w14:val="6029FC84"/>
  <w15:docId w15:val="{308D9AAC-A275-471C-B761-FDFBD57C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5F8"/>
  </w:style>
  <w:style w:type="paragraph" w:styleId="Rodap">
    <w:name w:val="footer"/>
    <w:basedOn w:val="Normal"/>
    <w:link w:val="Rodap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5F8"/>
  </w:style>
  <w:style w:type="table" w:styleId="Tabelacomgrade">
    <w:name w:val="Table Grid"/>
    <w:basedOn w:val="Tabelanormal"/>
    <w:uiPriority w:val="59"/>
    <w:rsid w:val="00361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5F8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0E12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oCabealho">
    <w:name w:val="TextoCabeçalho"/>
    <w:basedOn w:val="Normal"/>
    <w:qFormat/>
    <w:rsid w:val="009A0CBB"/>
    <w:pPr>
      <w:spacing w:after="0" w:line="240" w:lineRule="auto"/>
      <w:ind w:left="113"/>
    </w:pPr>
    <w:rPr>
      <w:rFonts w:ascii="Arial Narrow" w:hAnsi="Arial Narrow"/>
      <w:b/>
      <w:caps/>
      <w:sz w:val="20"/>
      <w:lang w:val="pt-BR"/>
    </w:rPr>
  </w:style>
  <w:style w:type="paragraph" w:customStyle="1" w:styleId="POP">
    <w:name w:val="POP"/>
    <w:basedOn w:val="Normal"/>
    <w:qFormat/>
    <w:rsid w:val="001F1763"/>
    <w:pPr>
      <w:spacing w:after="0" w:line="240" w:lineRule="auto"/>
    </w:pPr>
    <w:rPr>
      <w:rFonts w:ascii="Arial Black" w:hAnsi="Arial Black"/>
      <w:caps/>
      <w:sz w:val="20"/>
      <w:szCs w:val="20"/>
    </w:rPr>
  </w:style>
  <w:style w:type="paragraph" w:styleId="SemEspaamento">
    <w:name w:val="No Spacing"/>
    <w:uiPriority w:val="1"/>
    <w:qFormat/>
    <w:rsid w:val="00B34558"/>
    <w:pPr>
      <w:spacing w:after="0" w:line="240" w:lineRule="auto"/>
    </w:pPr>
    <w:rPr>
      <w:lang w:val="pt-BR"/>
    </w:rPr>
  </w:style>
  <w:style w:type="paragraph" w:customStyle="1" w:styleId="bULLET01">
    <w:name w:val="bULLET01"/>
    <w:basedOn w:val="SemEspaamento"/>
    <w:qFormat/>
    <w:rsid w:val="00C90FCE"/>
    <w:pPr>
      <w:spacing w:after="120"/>
    </w:pPr>
    <w:rPr>
      <w:rFonts w:ascii="Arial Narrow" w:hAnsi="Arial Narrow"/>
      <w:sz w:val="20"/>
      <w:szCs w:val="20"/>
    </w:rPr>
  </w:style>
  <w:style w:type="paragraph" w:customStyle="1" w:styleId="ESPAO">
    <w:name w:val="ESPAÇO"/>
    <w:basedOn w:val="POP"/>
    <w:qFormat/>
    <w:rsid w:val="00F16AD1"/>
    <w:rPr>
      <w:rFonts w:ascii="Arial Narrow" w:hAnsi="Arial Narrow"/>
      <w:sz w:val="10"/>
      <w:szCs w:val="10"/>
    </w:rPr>
  </w:style>
  <w:style w:type="paragraph" w:customStyle="1" w:styleId="Texto">
    <w:name w:val="Texto"/>
    <w:basedOn w:val="Normal"/>
    <w:qFormat/>
    <w:rsid w:val="00F16AD1"/>
    <w:pPr>
      <w:spacing w:after="0" w:line="240" w:lineRule="auto"/>
    </w:pPr>
    <w:rPr>
      <w:rFonts w:ascii="Arial Narrow" w:hAnsi="Arial Narrow"/>
      <w:lang w:val="pt-BR"/>
    </w:rPr>
  </w:style>
  <w:style w:type="paragraph" w:customStyle="1" w:styleId="NOTA">
    <w:name w:val="NOTA"/>
    <w:basedOn w:val="SemEspaamento"/>
    <w:qFormat/>
    <w:rsid w:val="00D17DA1"/>
    <w:pPr>
      <w:numPr>
        <w:numId w:val="5"/>
      </w:numPr>
      <w:shd w:val="pct15" w:color="auto" w:fill="auto"/>
      <w:spacing w:before="360"/>
      <w:ind w:left="397" w:hanging="397"/>
    </w:pPr>
    <w:rPr>
      <w:rFonts w:ascii="Arial Narrow" w:hAnsi="Arial Narrow"/>
    </w:rPr>
  </w:style>
  <w:style w:type="paragraph" w:customStyle="1" w:styleId="FUNCAO">
    <w:name w:val="FUNCAO"/>
    <w:basedOn w:val="TextoCabealho"/>
    <w:qFormat/>
    <w:rsid w:val="00F40D38"/>
    <w:rPr>
      <w:sz w:val="18"/>
    </w:rPr>
  </w:style>
  <w:style w:type="paragraph" w:customStyle="1" w:styleId="Texto-Box">
    <w:name w:val="Texto-Box"/>
    <w:basedOn w:val="Texto"/>
    <w:qFormat/>
    <w:rsid w:val="00570BEB"/>
    <w:pPr>
      <w:ind w:left="113"/>
    </w:pPr>
  </w:style>
  <w:style w:type="character" w:styleId="TextodoEspaoReservado">
    <w:name w:val="Placeholder Text"/>
    <w:basedOn w:val="Fontepargpadro"/>
    <w:uiPriority w:val="99"/>
    <w:semiHidden/>
    <w:rsid w:val="00416178"/>
    <w:rPr>
      <w:color w:val="808080"/>
    </w:rPr>
  </w:style>
  <w:style w:type="paragraph" w:styleId="PargrafodaLista">
    <w:name w:val="List Paragraph"/>
    <w:basedOn w:val="Normal"/>
    <w:uiPriority w:val="34"/>
    <w:qFormat/>
    <w:rsid w:val="003D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2.Clientes\FIASA_05\_Manuais%20WCD%20Processos%202018\05.%20MANUAL%20FIAT%20PROFESSIONAL\Material_Recebido\SERVICOS\POP\Arquivo_Font\TemplateModeloPO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8B80633964463EBA27F7FE652186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2747C-DA07-4F10-AAAD-37497985E7ED}"/>
      </w:docPartPr>
      <w:docPartBody>
        <w:p w:rsidR="000242EB" w:rsidRDefault="009D63B6" w:rsidP="009D63B6">
          <w:pPr>
            <w:pStyle w:val="788B80633964463EBA27F7FE65218605"/>
          </w:pPr>
          <w:r w:rsidRPr="00C34B02">
            <w:rPr>
              <w:rStyle w:val="TextodoEspaoReservado"/>
              <w:sz w:val="20"/>
              <w:szCs w:val="20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3B6"/>
    <w:rsid w:val="000242EB"/>
    <w:rsid w:val="0021358F"/>
    <w:rsid w:val="003D0C6F"/>
    <w:rsid w:val="004B63D3"/>
    <w:rsid w:val="00684F94"/>
    <w:rsid w:val="009D63B6"/>
    <w:rsid w:val="00AD5C8C"/>
    <w:rsid w:val="00B0573D"/>
    <w:rsid w:val="00C52614"/>
    <w:rsid w:val="00D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63B6"/>
    <w:rPr>
      <w:color w:val="808080"/>
    </w:rPr>
  </w:style>
  <w:style w:type="paragraph" w:customStyle="1" w:styleId="D6DA9DF0C2DA41F4862281923E87FF8F">
    <w:name w:val="D6DA9DF0C2DA41F4862281923E87FF8F"/>
    <w:rsid w:val="009D63B6"/>
  </w:style>
  <w:style w:type="paragraph" w:customStyle="1" w:styleId="788B80633964463EBA27F7FE65218605">
    <w:name w:val="788B80633964463EBA27F7FE65218605"/>
    <w:rsid w:val="009D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CD004-C7AC-45D9-826E-2C961A49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TemplateModeloPOP</Template>
  <TotalTime>60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Luana Maria Gonçalves Farias</cp:lastModifiedBy>
  <cp:revision>93</cp:revision>
  <cp:lastPrinted>2019-12-09T17:24:00Z</cp:lastPrinted>
  <dcterms:created xsi:type="dcterms:W3CDTF">2018-06-14T20:12:00Z</dcterms:created>
  <dcterms:modified xsi:type="dcterms:W3CDTF">2019-12-09T17:24:00Z</dcterms:modified>
</cp:coreProperties>
</file>